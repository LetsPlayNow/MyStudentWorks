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A7301" w14:textId="77777777" w:rsidR="007D5452" w:rsidRDefault="00E83CB9" w:rsidP="00E83CB9">
      <w:pPr>
        <w:jc w:val="center"/>
        <w:rPr>
          <w:lang w:val="ru-RU"/>
        </w:rPr>
      </w:pPr>
      <w:bookmarkStart w:id="0" w:name="_Hlk481826606"/>
      <w:bookmarkEnd w:id="0"/>
      <w:r w:rsidRPr="00E83CB9">
        <w:rPr>
          <w:lang w:val="ru-RU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632A9DD7" w14:textId="77777777" w:rsidR="00E83CB9" w:rsidRDefault="00E83CB9" w:rsidP="00E83CB9">
      <w:pPr>
        <w:jc w:val="center"/>
        <w:rPr>
          <w:b/>
          <w:sz w:val="24"/>
          <w:szCs w:val="24"/>
          <w:lang w:val="ru-RU"/>
        </w:rPr>
      </w:pPr>
      <w:r w:rsidRPr="00E83CB9">
        <w:rPr>
          <w:b/>
          <w:sz w:val="24"/>
          <w:szCs w:val="24"/>
          <w:lang w:val="ru-RU"/>
        </w:rPr>
        <w:t>«</w:t>
      </w:r>
      <w:r>
        <w:rPr>
          <w:b/>
          <w:sz w:val="24"/>
          <w:szCs w:val="24"/>
          <w:lang w:val="ru-RU"/>
        </w:rPr>
        <w:t>Волгоградский Государственный Технический Университет</w:t>
      </w:r>
      <w:r w:rsidRPr="00E83CB9">
        <w:rPr>
          <w:b/>
          <w:sz w:val="24"/>
          <w:szCs w:val="24"/>
          <w:lang w:val="ru-RU"/>
        </w:rPr>
        <w:t>»</w:t>
      </w:r>
    </w:p>
    <w:p w14:paraId="74F62EF3" w14:textId="77777777" w:rsidR="00E83CB9" w:rsidRDefault="00E83CB9" w:rsidP="00E83CB9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Факультет Электроники и Вычислительной техники</w:t>
      </w:r>
    </w:p>
    <w:p w14:paraId="2374050F" w14:textId="77777777" w:rsidR="00E83CB9" w:rsidRDefault="00E83CB9" w:rsidP="00E83CB9">
      <w:pPr>
        <w:jc w:val="center"/>
        <w:rPr>
          <w:b/>
          <w:sz w:val="28"/>
          <w:szCs w:val="28"/>
          <w:lang w:val="ru-RU"/>
        </w:rPr>
      </w:pPr>
    </w:p>
    <w:p w14:paraId="34F2CFC4" w14:textId="77777777" w:rsidR="00E83CB9" w:rsidRDefault="00E83CB9" w:rsidP="00E83CB9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Кафедра: Электронно-Вычислительные Машины и Сети</w:t>
      </w:r>
    </w:p>
    <w:p w14:paraId="62195856" w14:textId="77777777" w:rsidR="00087884" w:rsidRDefault="00087884" w:rsidP="00E83CB9">
      <w:pPr>
        <w:jc w:val="center"/>
        <w:rPr>
          <w:b/>
          <w:sz w:val="28"/>
          <w:szCs w:val="28"/>
          <w:lang w:val="ru-RU"/>
        </w:rPr>
      </w:pPr>
    </w:p>
    <w:p w14:paraId="015EB5AF" w14:textId="77777777" w:rsidR="00087884" w:rsidRDefault="005278E5" w:rsidP="00E83CB9">
      <w:pPr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Проектирование локальной вычислительной сети организации</w:t>
      </w:r>
    </w:p>
    <w:p w14:paraId="296CB745" w14:textId="77777777" w:rsidR="00087884" w:rsidRDefault="005278E5" w:rsidP="00E83CB9">
      <w:pPr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Вариант 11</w:t>
      </w:r>
    </w:p>
    <w:p w14:paraId="4ABF8A7D" w14:textId="77777777" w:rsidR="00087884" w:rsidRPr="005C08A4" w:rsidRDefault="00087884" w:rsidP="00087884">
      <w:pPr>
        <w:jc w:val="right"/>
        <w:rPr>
          <w:sz w:val="28"/>
          <w:szCs w:val="28"/>
          <w:lang w:val="ru-RU"/>
        </w:rPr>
      </w:pPr>
      <w:r w:rsidRPr="005C08A4">
        <w:rPr>
          <w:sz w:val="28"/>
          <w:szCs w:val="28"/>
          <w:lang w:val="ru-RU"/>
        </w:rPr>
        <w:t xml:space="preserve">Семестровая работа </w:t>
      </w:r>
    </w:p>
    <w:p w14:paraId="3130BA23" w14:textId="77777777" w:rsidR="00087884" w:rsidRPr="005C08A4" w:rsidRDefault="00087884" w:rsidP="00087884">
      <w:pPr>
        <w:jc w:val="right"/>
        <w:rPr>
          <w:sz w:val="28"/>
          <w:szCs w:val="28"/>
          <w:lang w:val="ru-RU"/>
        </w:rPr>
      </w:pPr>
      <w:r w:rsidRPr="005C08A4">
        <w:rPr>
          <w:sz w:val="28"/>
          <w:szCs w:val="28"/>
          <w:lang w:val="ru-RU"/>
        </w:rPr>
        <w:t xml:space="preserve">Студента </w:t>
      </w:r>
      <w:r w:rsidRPr="00606389">
        <w:rPr>
          <w:sz w:val="28"/>
          <w:szCs w:val="28"/>
          <w:u w:val="single"/>
          <w:lang w:val="ru-RU"/>
        </w:rPr>
        <w:t>Титова А.К.</w:t>
      </w:r>
    </w:p>
    <w:p w14:paraId="35618EE8" w14:textId="77777777" w:rsidR="00087884" w:rsidRPr="005C08A4" w:rsidRDefault="00087884" w:rsidP="00087884">
      <w:pPr>
        <w:jc w:val="right"/>
        <w:rPr>
          <w:sz w:val="28"/>
          <w:szCs w:val="28"/>
          <w:lang w:val="ru-RU"/>
        </w:rPr>
      </w:pPr>
      <w:r w:rsidRPr="005C08A4">
        <w:rPr>
          <w:sz w:val="28"/>
          <w:szCs w:val="28"/>
          <w:lang w:val="ru-RU"/>
        </w:rPr>
        <w:t xml:space="preserve"> Группы </w:t>
      </w:r>
      <w:r w:rsidRPr="00606389">
        <w:rPr>
          <w:sz w:val="28"/>
          <w:szCs w:val="28"/>
          <w:u w:val="single"/>
          <w:lang w:val="ru-RU"/>
        </w:rPr>
        <w:t>ИВТ – 460</w:t>
      </w:r>
    </w:p>
    <w:p w14:paraId="7AB42AFA" w14:textId="77777777" w:rsidR="00087884" w:rsidRPr="005C08A4" w:rsidRDefault="00087884" w:rsidP="00087884">
      <w:pPr>
        <w:jc w:val="right"/>
        <w:rPr>
          <w:sz w:val="28"/>
          <w:szCs w:val="28"/>
          <w:lang w:val="ru-RU"/>
        </w:rPr>
      </w:pPr>
    </w:p>
    <w:p w14:paraId="6CE1AAB5" w14:textId="77777777" w:rsidR="00087884" w:rsidRPr="005C08A4" w:rsidRDefault="00416156" w:rsidP="00416156">
      <w:pPr>
        <w:jc w:val="right"/>
        <w:rPr>
          <w:sz w:val="28"/>
          <w:szCs w:val="28"/>
          <w:lang w:val="ru-RU"/>
        </w:rPr>
      </w:pPr>
      <w:r w:rsidRPr="005C08A4">
        <w:rPr>
          <w:sz w:val="28"/>
          <w:szCs w:val="28"/>
          <w:lang w:val="ru-RU"/>
        </w:rPr>
        <w:t>Проверил</w:t>
      </w:r>
    </w:p>
    <w:p w14:paraId="285EE58E" w14:textId="77777777" w:rsidR="00416156" w:rsidRPr="005C08A4" w:rsidRDefault="00416156" w:rsidP="00416156">
      <w:pPr>
        <w:jc w:val="right"/>
        <w:rPr>
          <w:sz w:val="28"/>
          <w:szCs w:val="28"/>
          <w:lang w:val="ru-RU"/>
        </w:rPr>
      </w:pPr>
      <w:r w:rsidRPr="005C08A4">
        <w:rPr>
          <w:sz w:val="28"/>
          <w:szCs w:val="28"/>
          <w:lang w:val="ru-RU"/>
        </w:rPr>
        <w:t>ФИО</w:t>
      </w:r>
      <w:r w:rsidR="005C08A4">
        <w:rPr>
          <w:sz w:val="28"/>
          <w:szCs w:val="28"/>
          <w:lang w:val="ru-RU"/>
        </w:rPr>
        <w:t>________________</w:t>
      </w:r>
    </w:p>
    <w:p w14:paraId="5B993F8B" w14:textId="77777777" w:rsidR="00416156" w:rsidRPr="005C08A4" w:rsidRDefault="00416156" w:rsidP="00416156">
      <w:pPr>
        <w:jc w:val="right"/>
        <w:rPr>
          <w:sz w:val="28"/>
          <w:szCs w:val="28"/>
          <w:lang w:val="ru-RU"/>
        </w:rPr>
      </w:pPr>
      <w:r w:rsidRPr="005C08A4">
        <w:rPr>
          <w:sz w:val="28"/>
          <w:szCs w:val="28"/>
          <w:lang w:val="ru-RU"/>
        </w:rPr>
        <w:t>Оценка</w:t>
      </w:r>
      <w:r w:rsidR="005C08A4">
        <w:rPr>
          <w:sz w:val="28"/>
          <w:szCs w:val="28"/>
          <w:lang w:val="ru-RU"/>
        </w:rPr>
        <w:t>________________</w:t>
      </w:r>
    </w:p>
    <w:p w14:paraId="212791DD" w14:textId="77777777" w:rsidR="00416156" w:rsidRPr="005C08A4" w:rsidRDefault="00416156" w:rsidP="00416156">
      <w:pPr>
        <w:jc w:val="right"/>
        <w:rPr>
          <w:sz w:val="28"/>
          <w:szCs w:val="28"/>
          <w:lang w:val="ru-RU"/>
        </w:rPr>
      </w:pPr>
      <w:r w:rsidRPr="005C08A4">
        <w:rPr>
          <w:sz w:val="28"/>
          <w:szCs w:val="28"/>
          <w:lang w:val="ru-RU"/>
        </w:rPr>
        <w:t>Дата</w:t>
      </w:r>
      <w:r w:rsidR="005C08A4">
        <w:rPr>
          <w:sz w:val="28"/>
          <w:szCs w:val="28"/>
          <w:lang w:val="ru-RU"/>
        </w:rPr>
        <w:t>________________</w:t>
      </w:r>
    </w:p>
    <w:p w14:paraId="06138103" w14:textId="77777777" w:rsidR="005C08A4" w:rsidRDefault="00416156" w:rsidP="00416156">
      <w:pPr>
        <w:jc w:val="right"/>
        <w:rPr>
          <w:lang w:val="ru-RU"/>
        </w:rPr>
      </w:pPr>
      <w:r w:rsidRPr="005C08A4">
        <w:rPr>
          <w:sz w:val="28"/>
          <w:szCs w:val="28"/>
          <w:lang w:val="ru-RU"/>
        </w:rPr>
        <w:t>Подпись</w:t>
      </w:r>
      <w:r w:rsidR="005C08A4">
        <w:rPr>
          <w:lang w:val="ru-RU"/>
        </w:rPr>
        <w:t>____________________</w:t>
      </w:r>
      <w:r>
        <w:rPr>
          <w:lang w:val="ru-RU"/>
        </w:rPr>
        <w:t xml:space="preserve">   </w:t>
      </w:r>
    </w:p>
    <w:p w14:paraId="35490CA2" w14:textId="77777777" w:rsidR="005C08A4" w:rsidRDefault="005C08A4" w:rsidP="00416156">
      <w:pPr>
        <w:jc w:val="right"/>
        <w:rPr>
          <w:lang w:val="ru-RU"/>
        </w:rPr>
      </w:pPr>
    </w:p>
    <w:p w14:paraId="4E7673B3" w14:textId="77777777" w:rsidR="005C08A4" w:rsidRDefault="005C08A4" w:rsidP="00416156">
      <w:pPr>
        <w:jc w:val="right"/>
        <w:rPr>
          <w:lang w:val="ru-RU"/>
        </w:rPr>
      </w:pPr>
    </w:p>
    <w:p w14:paraId="3141737E" w14:textId="77777777" w:rsidR="00416156" w:rsidRDefault="00416156" w:rsidP="005C08A4">
      <w:pPr>
        <w:jc w:val="center"/>
        <w:rPr>
          <w:lang w:val="ru-RU"/>
        </w:rPr>
      </w:pPr>
    </w:p>
    <w:p w14:paraId="36F87DF8" w14:textId="77777777" w:rsidR="005C08A4" w:rsidRDefault="005C08A4" w:rsidP="005C08A4">
      <w:pPr>
        <w:jc w:val="center"/>
        <w:rPr>
          <w:lang w:val="ru-RU"/>
        </w:rPr>
      </w:pPr>
    </w:p>
    <w:p w14:paraId="76055AB9" w14:textId="77777777" w:rsidR="005C08A4" w:rsidRPr="005C08A4" w:rsidRDefault="005C08A4" w:rsidP="005C08A4">
      <w:pPr>
        <w:jc w:val="center"/>
        <w:rPr>
          <w:b/>
          <w:sz w:val="28"/>
          <w:szCs w:val="28"/>
          <w:lang w:val="ru-RU"/>
        </w:rPr>
      </w:pPr>
      <w:r w:rsidRPr="005C08A4">
        <w:rPr>
          <w:sz w:val="28"/>
          <w:szCs w:val="28"/>
          <w:lang w:val="ru-RU"/>
        </w:rPr>
        <w:t>Волгоград</w:t>
      </w:r>
      <w:r w:rsidRPr="005C08A4">
        <w:rPr>
          <w:sz w:val="28"/>
          <w:szCs w:val="28"/>
          <w:lang w:val="ru-RU"/>
        </w:rPr>
        <w:br/>
        <w:t>2017 г.</w:t>
      </w:r>
    </w:p>
    <w:p w14:paraId="46765DEC" w14:textId="77777777" w:rsidR="0071717A" w:rsidRDefault="005278E5">
      <w:pPr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839362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FE042B" w14:textId="77777777" w:rsidR="0071717A" w:rsidRPr="0071717A" w:rsidRDefault="0071717A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55431A6D" w14:textId="7101DF50" w:rsidR="00DB25DF" w:rsidRDefault="0071717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DB25DF" w:rsidRPr="00B85DAC">
            <w:rPr>
              <w:rStyle w:val="Hyperlink"/>
              <w:noProof/>
            </w:rPr>
            <w:fldChar w:fldCharType="begin"/>
          </w:r>
          <w:r w:rsidR="00DB25DF" w:rsidRPr="00B85DAC">
            <w:rPr>
              <w:rStyle w:val="Hyperlink"/>
              <w:noProof/>
            </w:rPr>
            <w:instrText xml:space="preserve"> </w:instrText>
          </w:r>
          <w:r w:rsidR="00DB25DF">
            <w:rPr>
              <w:noProof/>
            </w:rPr>
            <w:instrText>HYPERLINK \l "_Toc484505678"</w:instrText>
          </w:r>
          <w:r w:rsidR="00DB25DF" w:rsidRPr="00B85DAC">
            <w:rPr>
              <w:rStyle w:val="Hyperlink"/>
              <w:noProof/>
            </w:rPr>
            <w:instrText xml:space="preserve"> </w:instrText>
          </w:r>
          <w:r w:rsidR="00DB25DF" w:rsidRPr="00B85DAC">
            <w:rPr>
              <w:rStyle w:val="Hyperlink"/>
              <w:noProof/>
            </w:rPr>
          </w:r>
          <w:r w:rsidR="00DB25DF" w:rsidRPr="00B85DAC">
            <w:rPr>
              <w:rStyle w:val="Hyperlink"/>
              <w:noProof/>
            </w:rPr>
            <w:fldChar w:fldCharType="separate"/>
          </w:r>
          <w:r w:rsidR="00DB25DF" w:rsidRPr="00B85DAC">
            <w:rPr>
              <w:rStyle w:val="Hyperlink"/>
              <w:noProof/>
              <w:lang w:val="ru-RU"/>
            </w:rPr>
            <w:t>Формулировка задания</w:t>
          </w:r>
          <w:r w:rsidR="00DB25DF">
            <w:rPr>
              <w:noProof/>
              <w:webHidden/>
            </w:rPr>
            <w:tab/>
          </w:r>
          <w:r w:rsidR="00DB25DF">
            <w:rPr>
              <w:noProof/>
              <w:webHidden/>
            </w:rPr>
            <w:fldChar w:fldCharType="begin"/>
          </w:r>
          <w:r w:rsidR="00DB25DF">
            <w:rPr>
              <w:noProof/>
              <w:webHidden/>
            </w:rPr>
            <w:instrText xml:space="preserve"> PAGEREF _Toc484505678 \h </w:instrText>
          </w:r>
          <w:r w:rsidR="00DB25DF">
            <w:rPr>
              <w:noProof/>
              <w:webHidden/>
            </w:rPr>
          </w:r>
          <w:r w:rsidR="00DB25DF">
            <w:rPr>
              <w:noProof/>
              <w:webHidden/>
            </w:rPr>
            <w:fldChar w:fldCharType="separate"/>
          </w:r>
          <w:r w:rsidR="00DB25DF">
            <w:rPr>
              <w:noProof/>
              <w:webHidden/>
            </w:rPr>
            <w:t>3</w:t>
          </w:r>
          <w:r w:rsidR="00DB25DF">
            <w:rPr>
              <w:noProof/>
              <w:webHidden/>
            </w:rPr>
            <w:fldChar w:fldCharType="end"/>
          </w:r>
          <w:r w:rsidR="00DB25DF" w:rsidRPr="00B85DAC">
            <w:rPr>
              <w:rStyle w:val="Hyperlink"/>
              <w:noProof/>
            </w:rPr>
            <w:fldChar w:fldCharType="end"/>
          </w:r>
        </w:p>
        <w:p w14:paraId="0A599BAC" w14:textId="240E888F" w:rsidR="00DB25DF" w:rsidRDefault="00DB25D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84505679" w:history="1">
            <w:r w:rsidRPr="00B85DAC">
              <w:rPr>
                <w:rStyle w:val="Hyperlink"/>
                <w:noProof/>
                <w:lang w:val="ru-RU"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5C152" w14:textId="0C5BE831" w:rsidR="00DB25DF" w:rsidRDefault="00DB25D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84505680" w:history="1">
            <w:r w:rsidRPr="00B85DAC">
              <w:rPr>
                <w:rStyle w:val="Hyperlink"/>
                <w:noProof/>
                <w:lang w:val="ru-RU"/>
              </w:rPr>
              <w:t>Вариант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6243C" w14:textId="118C7B4E" w:rsidR="00DB25DF" w:rsidRDefault="00DB25D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84505681" w:history="1">
            <w:r w:rsidRPr="00B85DAC">
              <w:rPr>
                <w:rStyle w:val="Hyperlink"/>
                <w:noProof/>
                <w:lang w:val="ru-RU"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8C32C" w14:textId="54F525D0" w:rsidR="00DB25DF" w:rsidRDefault="00DB25D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84505682" w:history="1">
            <w:r w:rsidRPr="00B85DAC">
              <w:rPr>
                <w:rStyle w:val="Hyperlink"/>
                <w:noProof/>
                <w:lang w:val="ru-RU"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463BA" w14:textId="4D868BE4" w:rsidR="00DB25DF" w:rsidRDefault="00DB25DF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484505683" w:history="1">
            <w:r w:rsidRPr="00B85DAC">
              <w:rPr>
                <w:rStyle w:val="Hyperlink"/>
                <w:noProof/>
                <w:lang w:val="ru-RU"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289E6" w14:textId="61A9FF89" w:rsidR="00DB25DF" w:rsidRDefault="00DB25D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84505684" w:history="1">
            <w:r w:rsidRPr="00B85DAC">
              <w:rPr>
                <w:rStyle w:val="Hyperlink"/>
                <w:noProof/>
                <w:lang w:val="ru-RU"/>
              </w:rPr>
              <w:t>Задание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1004B" w14:textId="5F8B569F" w:rsidR="00DB25DF" w:rsidRDefault="00DB25D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84505685" w:history="1">
            <w:r w:rsidRPr="00B85DAC">
              <w:rPr>
                <w:rStyle w:val="Hyperlink"/>
                <w:noProof/>
                <w:lang w:val="ru-RU"/>
              </w:rPr>
              <w:t>Задание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4F883" w14:textId="780BCD77" w:rsidR="00DB25DF" w:rsidRDefault="00DB25D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84505686" w:history="1">
            <w:r w:rsidRPr="00B85DAC">
              <w:rPr>
                <w:rStyle w:val="Hyperlink"/>
                <w:noProof/>
                <w:lang w:val="ru-RU"/>
              </w:rPr>
              <w:t>Задание 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EAD6D" w14:textId="722D19D9" w:rsidR="00DB25DF" w:rsidRDefault="00DB25D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84505687" w:history="1">
            <w:r w:rsidRPr="00B85DAC">
              <w:rPr>
                <w:rStyle w:val="Hyperlink"/>
                <w:noProof/>
              </w:rPr>
              <w:t>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027E9" w14:textId="500B8CDE" w:rsidR="00DB25DF" w:rsidRDefault="00DB25D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84505688" w:history="1">
            <w:r w:rsidRPr="00B85DAC">
              <w:rPr>
                <w:rStyle w:val="Hyperlink"/>
                <w:noProof/>
              </w:rPr>
              <w:t>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7CC1E" w14:textId="2645C4A5" w:rsidR="00DB25DF" w:rsidRDefault="00DB25D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84505689" w:history="1">
            <w:r w:rsidRPr="00B85DAC">
              <w:rPr>
                <w:rStyle w:val="Hyperlink"/>
                <w:noProof/>
              </w:rPr>
              <w:t>R3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E76C2" w14:textId="53DC4F52" w:rsidR="00DB25DF" w:rsidRDefault="00DB25D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84505690" w:history="1">
            <w:r w:rsidRPr="00B85DAC">
              <w:rPr>
                <w:rStyle w:val="Hyperlink"/>
                <w:noProof/>
              </w:rPr>
              <w:t>R4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EE4D8" w14:textId="211B69C1" w:rsidR="00DB25DF" w:rsidRDefault="00DB25D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84505691" w:history="1">
            <w:r w:rsidRPr="00B85DAC">
              <w:rPr>
                <w:rStyle w:val="Hyperlink"/>
                <w:noProof/>
              </w:rPr>
              <w:t>R5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DE951" w14:textId="396240F8" w:rsidR="00DB25DF" w:rsidRDefault="00DB25D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84505692" w:history="1">
            <w:r w:rsidRPr="00B85DAC">
              <w:rPr>
                <w:rStyle w:val="Hyperlink"/>
                <w:noProof/>
                <w:lang w:val="ru-RU"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CA0C4" w14:textId="3C918345" w:rsidR="00DB25DF" w:rsidRDefault="00DB25D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84505693" w:history="1">
            <w:r w:rsidRPr="00B85DAC">
              <w:rPr>
                <w:rStyle w:val="Hyperlink"/>
                <w:noProof/>
                <w:lang w:val="ru-RU"/>
              </w:rPr>
              <w:t>Общее описание созданной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06A6E" w14:textId="1AE415C7" w:rsidR="00DB25DF" w:rsidRDefault="00DB25D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84505694" w:history="1">
            <w:r w:rsidRPr="00B85DAC">
              <w:rPr>
                <w:rStyle w:val="Hyperlink"/>
                <w:noProof/>
              </w:rPr>
              <w:t>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FAEAA" w14:textId="7690F27C" w:rsidR="00DB25DF" w:rsidRDefault="00DB25D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84505695" w:history="1">
            <w:r w:rsidRPr="00B85DAC">
              <w:rPr>
                <w:rStyle w:val="Hyperlink"/>
                <w:noProof/>
                <w:lang w:val="ru-RU"/>
              </w:rPr>
              <w:t>Схема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C8C25" w14:textId="4AC45300" w:rsidR="00DB25DF" w:rsidRDefault="00DB25D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84505696" w:history="1">
            <w:r w:rsidRPr="00B85DAC">
              <w:rPr>
                <w:rStyle w:val="Hyperlink"/>
                <w:noProof/>
                <w:lang w:val="ru-RU"/>
              </w:rPr>
              <w:t>Отделы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93FDC" w14:textId="67AB3E99" w:rsidR="00DB25DF" w:rsidRDefault="00DB25D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84505697" w:history="1">
            <w:r w:rsidRPr="00B85DAC">
              <w:rPr>
                <w:rStyle w:val="Hyperlink"/>
                <w:noProof/>
              </w:rPr>
              <w:t>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39B49" w14:textId="5C80C727" w:rsidR="00DB25DF" w:rsidRDefault="00DB25D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84505698" w:history="1">
            <w:r w:rsidRPr="00B85DAC">
              <w:rPr>
                <w:rStyle w:val="Hyperlink"/>
                <w:noProof/>
              </w:rPr>
              <w:t>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BED3B" w14:textId="56C16B6D" w:rsidR="0071717A" w:rsidRDefault="0071717A">
          <w:r>
            <w:rPr>
              <w:b/>
              <w:bCs/>
              <w:noProof/>
            </w:rPr>
            <w:fldChar w:fldCharType="end"/>
          </w:r>
        </w:p>
      </w:sdtContent>
    </w:sdt>
    <w:p w14:paraId="2F98C7BA" w14:textId="77777777" w:rsidR="00177729" w:rsidRDefault="00177729">
      <w:pPr>
        <w:rPr>
          <w:lang w:val="ru-RU"/>
        </w:rPr>
      </w:pPr>
      <w:r>
        <w:rPr>
          <w:lang w:val="ru-RU"/>
        </w:rPr>
        <w:br w:type="page"/>
      </w:r>
    </w:p>
    <w:p w14:paraId="1332F580" w14:textId="77777777" w:rsidR="00177729" w:rsidRDefault="00177729" w:rsidP="00177729">
      <w:pPr>
        <w:pStyle w:val="Heading2"/>
        <w:rPr>
          <w:lang w:val="ru-RU"/>
        </w:rPr>
      </w:pPr>
      <w:bookmarkStart w:id="2" w:name="_Toc484505678"/>
      <w:r>
        <w:rPr>
          <w:lang w:val="ru-RU"/>
        </w:rPr>
        <w:lastRenderedPageBreak/>
        <w:t>Формулировка задания</w:t>
      </w:r>
      <w:bookmarkEnd w:id="2"/>
    </w:p>
    <w:p w14:paraId="2500FB8E" w14:textId="77777777" w:rsidR="005278E5" w:rsidRDefault="005278E5" w:rsidP="005278E5">
      <w:pPr>
        <w:pStyle w:val="Heading3"/>
        <w:rPr>
          <w:lang w:val="ru-RU"/>
        </w:rPr>
      </w:pPr>
      <w:bookmarkStart w:id="3" w:name="_Toc484505679"/>
      <w:r>
        <w:rPr>
          <w:lang w:val="ru-RU"/>
        </w:rPr>
        <w:t>Исходные данные</w:t>
      </w:r>
      <w:bookmarkEnd w:id="3"/>
      <w:r>
        <w:rPr>
          <w:lang w:val="ru-RU"/>
        </w:rPr>
        <w:t xml:space="preserve"> </w:t>
      </w:r>
    </w:p>
    <w:p w14:paraId="31BF3813" w14:textId="77777777" w:rsidR="005278E5" w:rsidRDefault="005278E5" w:rsidP="005278E5">
      <w:pPr>
        <w:pStyle w:val="NoSpacing"/>
        <w:rPr>
          <w:lang w:val="ru-RU"/>
        </w:rPr>
      </w:pPr>
      <w:r w:rsidRPr="005278E5">
        <w:rPr>
          <w:lang w:val="ru-RU"/>
        </w:rPr>
        <w:t>Организация расположена в нескольких корпусах.  По штатной структуре в Организации выделено 12 отделов.  Каждый из отделов</w:t>
      </w:r>
      <w:r>
        <w:rPr>
          <w:lang w:val="ru-RU"/>
        </w:rPr>
        <w:t xml:space="preserve"> </w:t>
      </w:r>
      <w:r w:rsidRPr="005278E5">
        <w:rPr>
          <w:lang w:val="ru-RU"/>
        </w:rPr>
        <w:t>принадлежит к отдельной сетевой группе и имеет некоторое количес</w:t>
      </w:r>
      <w:r>
        <w:rPr>
          <w:lang w:val="ru-RU"/>
        </w:rPr>
        <w:t xml:space="preserve">тво компьютеров (Выбор варианта </w:t>
      </w:r>
      <w:r w:rsidRPr="005278E5">
        <w:rPr>
          <w:lang w:val="ru-RU"/>
        </w:rPr>
        <w:t>про</w:t>
      </w:r>
      <w:r>
        <w:rPr>
          <w:lang w:val="ru-RU"/>
        </w:rPr>
        <w:t>изводится по номеру студента в алфавитном списке группы)</w:t>
      </w:r>
    </w:p>
    <w:p w14:paraId="0FD7014E" w14:textId="77777777" w:rsidR="005278E5" w:rsidRPr="008B3B01" w:rsidRDefault="005278E5" w:rsidP="005278E5">
      <w:pPr>
        <w:pStyle w:val="NoSpacing"/>
        <w:rPr>
          <w:i/>
          <w:lang w:val="ru-RU"/>
        </w:rPr>
      </w:pPr>
      <w:r w:rsidRPr="008B3B01">
        <w:rPr>
          <w:i/>
          <w:lang w:val="ru-RU"/>
        </w:rPr>
        <w:t>Примечание: Список группы я раздобыл на сайте. Там я на 11-ой позиции.</w:t>
      </w:r>
    </w:p>
    <w:p w14:paraId="4659BCFE" w14:textId="77777777" w:rsidR="005278E5" w:rsidRPr="005278E5" w:rsidRDefault="005278E5" w:rsidP="005278E5">
      <w:pPr>
        <w:pStyle w:val="NoSpacing"/>
        <w:rPr>
          <w:lang w:val="ru-RU"/>
        </w:rPr>
      </w:pPr>
      <w:r w:rsidRPr="005278E5">
        <w:rPr>
          <w:lang w:val="ru-RU"/>
        </w:rPr>
        <w:t xml:space="preserve"> </w:t>
      </w:r>
    </w:p>
    <w:p w14:paraId="7BB423D4" w14:textId="77777777" w:rsidR="005278E5" w:rsidRPr="005278E5" w:rsidRDefault="005278E5" w:rsidP="005278E5">
      <w:pPr>
        <w:pStyle w:val="NoSpacing"/>
        <w:rPr>
          <w:lang w:val="ru-RU"/>
        </w:rPr>
      </w:pPr>
      <w:r w:rsidRPr="005278E5">
        <w:rPr>
          <w:lang w:val="ru-RU"/>
        </w:rPr>
        <w:t>По требованию заказчика отделы, входящие в одну группу должны быть физически изолированы от других групп</w:t>
      </w:r>
      <w:r>
        <w:rPr>
          <w:lang w:val="ru-RU"/>
        </w:rPr>
        <w:t xml:space="preserve">, </w:t>
      </w:r>
      <w:r w:rsidRPr="005278E5">
        <w:rPr>
          <w:lang w:val="ru-RU"/>
        </w:rPr>
        <w:t>взаимодействие с другими группами должно осуществляться посредством маршрутизатора(во</w:t>
      </w:r>
      <w:r>
        <w:rPr>
          <w:lang w:val="ru-RU"/>
        </w:rPr>
        <w:t xml:space="preserve">), </w:t>
      </w:r>
      <w:r w:rsidRPr="005278E5">
        <w:rPr>
          <w:lang w:val="ru-RU"/>
        </w:rPr>
        <w:t>являющегося(иксе) шлюзом(амин) для</w:t>
      </w:r>
      <w:r>
        <w:rPr>
          <w:lang w:val="ru-RU"/>
        </w:rPr>
        <w:t xml:space="preserve"> </w:t>
      </w:r>
      <w:r w:rsidRPr="005278E5">
        <w:rPr>
          <w:lang w:val="ru-RU"/>
        </w:rPr>
        <w:t>группы. Должны быть настроены VLAN согласно заданию. В каждой из подсетей должны быть настроены DHCP</w:t>
      </w:r>
      <w:r>
        <w:rPr>
          <w:lang w:val="ru-RU"/>
        </w:rPr>
        <w:t xml:space="preserve">. На маршрутизаторах </w:t>
      </w:r>
      <w:r w:rsidRPr="005278E5">
        <w:rPr>
          <w:lang w:val="ru-RU"/>
        </w:rPr>
        <w:t xml:space="preserve">должны быть настроен протокол NAT.  </w:t>
      </w:r>
    </w:p>
    <w:p w14:paraId="48CF67C3" w14:textId="77777777" w:rsidR="005278E5" w:rsidRPr="005278E5" w:rsidRDefault="005278E5" w:rsidP="005278E5">
      <w:pPr>
        <w:pStyle w:val="NoSpacing"/>
        <w:rPr>
          <w:lang w:val="ru-RU"/>
        </w:rPr>
      </w:pPr>
      <w:r w:rsidRPr="005278E5">
        <w:rPr>
          <w:lang w:val="ru-RU"/>
        </w:rPr>
        <w:t xml:space="preserve"> </w:t>
      </w:r>
    </w:p>
    <w:p w14:paraId="57CC8578" w14:textId="77777777" w:rsidR="005278E5" w:rsidRDefault="005278E5" w:rsidP="005278E5">
      <w:pPr>
        <w:pStyle w:val="NoSpacing"/>
        <w:rPr>
          <w:lang w:val="ru-RU"/>
        </w:rPr>
      </w:pPr>
      <w:r w:rsidRPr="005278E5">
        <w:rPr>
          <w:lang w:val="ru-RU"/>
        </w:rPr>
        <w:t>Выбор варианта производится по номеру студента в алфавитном списке группы.</w:t>
      </w:r>
    </w:p>
    <w:p w14:paraId="5C29406E" w14:textId="77777777" w:rsidR="008B3B01" w:rsidRDefault="008B3B01" w:rsidP="008B3B01">
      <w:pPr>
        <w:pStyle w:val="Heading3"/>
        <w:rPr>
          <w:lang w:val="ru-RU"/>
        </w:rPr>
      </w:pPr>
      <w:bookmarkStart w:id="4" w:name="_Toc484505680"/>
      <w:r>
        <w:rPr>
          <w:lang w:val="ru-RU"/>
        </w:rPr>
        <w:t>Вариант 11</w:t>
      </w:r>
      <w:bookmarkEnd w:id="4"/>
    </w:p>
    <w:p w14:paraId="3599B51F" w14:textId="77777777" w:rsidR="008B3B01" w:rsidRDefault="008B3B01" w:rsidP="008B3B01">
      <w:pPr>
        <w:rPr>
          <w:lang w:val="ru-RU"/>
        </w:rPr>
      </w:pPr>
      <w:r>
        <w:rPr>
          <w:noProof/>
        </w:rPr>
        <w:drawing>
          <wp:inline distT="0" distB="0" distL="0" distR="0" wp14:anchorId="6A37E428" wp14:editId="7D38C1A6">
            <wp:extent cx="6858000" cy="1394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3516" w14:textId="77777777" w:rsidR="008B3B01" w:rsidRPr="008B3B01" w:rsidRDefault="008B3B01" w:rsidP="008B3B01">
      <w:pPr>
        <w:pStyle w:val="Heading3"/>
        <w:rPr>
          <w:lang w:val="ru-RU"/>
        </w:rPr>
      </w:pPr>
      <w:bookmarkStart w:id="5" w:name="_Toc484505681"/>
      <w:r>
        <w:rPr>
          <w:lang w:val="ru-RU"/>
        </w:rPr>
        <w:t>Задание 1</w:t>
      </w:r>
      <w:bookmarkEnd w:id="5"/>
    </w:p>
    <w:p w14:paraId="22EF6A21" w14:textId="77777777" w:rsidR="008B3B01" w:rsidRPr="008B3B01" w:rsidRDefault="00FE27E4" w:rsidP="008B3B01">
      <w:pPr>
        <w:pStyle w:val="ListParagraph"/>
        <w:numPr>
          <w:ilvl w:val="0"/>
          <w:numId w:val="3"/>
        </w:numPr>
        <w:rPr>
          <w:lang w:val="ru-RU"/>
        </w:rPr>
      </w:pPr>
      <w:r w:rsidRPr="008B3B01">
        <w:rPr>
          <w:lang w:val="ru-RU"/>
        </w:rPr>
        <w:t>Необходимо спроектировать топологию единой сети Организации -</w:t>
      </w:r>
      <w:r w:rsidR="008B3B01" w:rsidRPr="008B3B01">
        <w:rPr>
          <w:lang w:val="ru-RU"/>
        </w:rPr>
        <w:t xml:space="preserve">  </w:t>
      </w:r>
      <w:r w:rsidRPr="008B3B01">
        <w:rPr>
          <w:lang w:val="ru-RU"/>
        </w:rPr>
        <w:t>схематично изобразить распределение отделов по корпусам</w:t>
      </w:r>
      <w:r w:rsidR="008B3B01" w:rsidRPr="008B3B01">
        <w:rPr>
          <w:lang w:val="ru-RU"/>
        </w:rPr>
        <w:t>, сетевые связи между отделами, расположение маршрутизаторов, коммутационного оборудования (с</w:t>
      </w:r>
      <w:r w:rsidR="00E7679C">
        <w:rPr>
          <w:lang w:val="ru-RU"/>
        </w:rPr>
        <w:t xml:space="preserve"> указанием количества портов).</w:t>
      </w:r>
    </w:p>
    <w:p w14:paraId="55C7455C" w14:textId="77777777" w:rsidR="00B87A02" w:rsidRPr="00B87A02" w:rsidRDefault="008B3B01" w:rsidP="008B3B01">
      <w:pPr>
        <w:pStyle w:val="ListParagraph"/>
        <w:numPr>
          <w:ilvl w:val="0"/>
          <w:numId w:val="3"/>
        </w:numPr>
        <w:rPr>
          <w:lang w:val="ru-RU"/>
        </w:rPr>
      </w:pPr>
      <w:r w:rsidRPr="008B3B01">
        <w:rPr>
          <w:lang w:val="ru-RU"/>
        </w:rPr>
        <w:t>Необходимо построить таблицу распределения IP адресов, масок и шлюзов по следую</w:t>
      </w:r>
      <w:r w:rsidR="00663F45">
        <w:rPr>
          <w:lang w:val="ru-RU"/>
        </w:rPr>
        <w:t>щему шаблону</w:t>
      </w:r>
    </w:p>
    <w:p w14:paraId="58BCBE4D" w14:textId="77777777" w:rsidR="008B3B01" w:rsidRPr="008B3B01" w:rsidRDefault="009A1586" w:rsidP="00CD2651">
      <w:pPr>
        <w:pStyle w:val="ListParagraph"/>
        <w:ind w:left="360"/>
        <w:rPr>
          <w:lang w:val="ru-RU"/>
        </w:rPr>
      </w:pPr>
      <w:r>
        <w:rPr>
          <w:noProof/>
        </w:rPr>
        <w:drawing>
          <wp:inline distT="0" distB="0" distL="0" distR="0" wp14:anchorId="2BC15DB6" wp14:editId="3434EAE8">
            <wp:extent cx="6327140" cy="437503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43"/>
                    <a:stretch/>
                  </pic:blipFill>
                  <pic:spPr bwMode="auto">
                    <a:xfrm>
                      <a:off x="0" y="0"/>
                      <a:ext cx="6327140" cy="437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D6EAE" w14:textId="77777777" w:rsidR="008B3B01" w:rsidRPr="008B3B01" w:rsidRDefault="008B3B01" w:rsidP="008B3B01">
      <w:pPr>
        <w:pStyle w:val="ListParagraph"/>
        <w:numPr>
          <w:ilvl w:val="0"/>
          <w:numId w:val="3"/>
        </w:numPr>
        <w:rPr>
          <w:lang w:val="ru-RU"/>
        </w:rPr>
      </w:pPr>
      <w:r w:rsidRPr="008B3B01">
        <w:rPr>
          <w:lang w:val="ru-RU"/>
        </w:rPr>
        <w:t>Необходимо построить таблицу маршрутизации каждого маршру</w:t>
      </w:r>
      <w:r w:rsidR="00663F45">
        <w:rPr>
          <w:lang w:val="ru-RU"/>
        </w:rPr>
        <w:t>тизатора по следующему шаблону</w:t>
      </w:r>
      <w:r w:rsidR="009A1586">
        <w:rPr>
          <w:lang w:val="ru-RU"/>
        </w:rPr>
        <w:br/>
      </w:r>
      <w:r w:rsidR="009A1586">
        <w:rPr>
          <w:noProof/>
        </w:rPr>
        <w:drawing>
          <wp:inline distT="0" distB="0" distL="0" distR="0" wp14:anchorId="3DEE8AC8" wp14:editId="034F01D6">
            <wp:extent cx="6262008" cy="438341"/>
            <wp:effectExtent l="0" t="0" r="571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5912" cy="44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F9D4" w14:textId="77777777" w:rsidR="008B3B01" w:rsidRPr="008B3B01" w:rsidRDefault="008B3B01" w:rsidP="008B3B01">
      <w:pPr>
        <w:pStyle w:val="Heading3"/>
        <w:rPr>
          <w:lang w:val="ru-RU"/>
        </w:rPr>
      </w:pPr>
      <w:bookmarkStart w:id="6" w:name="_Toc484505682"/>
      <w:r>
        <w:rPr>
          <w:lang w:val="ru-RU"/>
        </w:rPr>
        <w:t>Задание 2</w:t>
      </w:r>
      <w:bookmarkEnd w:id="6"/>
    </w:p>
    <w:p w14:paraId="6FDC1414" w14:textId="77777777" w:rsidR="00663F45" w:rsidRDefault="00FE27E4">
      <w:pPr>
        <w:rPr>
          <w:lang w:val="ru-RU"/>
        </w:rPr>
      </w:pPr>
      <w:r w:rsidRPr="008B3B01">
        <w:rPr>
          <w:lang w:val="ru-RU"/>
        </w:rPr>
        <w:t>Проверить работоспособность спроектированной ЛВС в приложении</w:t>
      </w:r>
      <w:r>
        <w:rPr>
          <w:lang w:val="ru-RU"/>
        </w:rPr>
        <w:t xml:space="preserve"> CiscoPacketTracer (ссылка</w:t>
      </w:r>
      <w:r w:rsidR="008B3B01" w:rsidRPr="008B3B01">
        <w:rPr>
          <w:lang w:val="ru-RU"/>
        </w:rPr>
        <w:t xml:space="preserve"> дл</w:t>
      </w:r>
      <w:r>
        <w:rPr>
          <w:lang w:val="ru-RU"/>
        </w:rPr>
        <w:t>я скачивания дистрибутива</w:t>
      </w:r>
      <w:r w:rsidR="008B3B01">
        <w:rPr>
          <w:lang w:val="ru-RU"/>
        </w:rPr>
        <w:t xml:space="preserve"> – </w:t>
      </w:r>
      <w:r>
        <w:rPr>
          <w:lang w:val="ru-RU"/>
        </w:rPr>
        <w:t xml:space="preserve">http://www.packettracer.info/, вводный обучающий материал – </w:t>
      </w:r>
      <w:r w:rsidR="008B3B01" w:rsidRPr="008B3B01">
        <w:rPr>
          <w:lang w:val="ru-RU"/>
        </w:rPr>
        <w:t>http://blog.freestee.ru/admin/cisco/cisco-packet-tracer-first</w:t>
      </w:r>
      <w:r>
        <w:rPr>
          <w:lang w:val="ru-RU"/>
        </w:rPr>
        <w:t xml:space="preserve">-steps). </w:t>
      </w:r>
      <w:r w:rsidR="008B3B01">
        <w:rPr>
          <w:lang w:val="ru-RU"/>
        </w:rPr>
        <w:t xml:space="preserve">Привести </w:t>
      </w:r>
      <w:r w:rsidRPr="008B3B01">
        <w:rPr>
          <w:lang w:val="ru-RU"/>
        </w:rPr>
        <w:t>экранные формы</w:t>
      </w:r>
      <w:r w:rsidR="008B3B01" w:rsidRPr="008B3B01">
        <w:rPr>
          <w:lang w:val="ru-RU"/>
        </w:rPr>
        <w:t xml:space="preserve"> </w:t>
      </w:r>
      <w:r w:rsidRPr="008B3B01">
        <w:rPr>
          <w:lang w:val="ru-RU"/>
        </w:rPr>
        <w:t>ЛВС, настроек оборудования, тексты конфигурационных</w:t>
      </w:r>
      <w:r>
        <w:rPr>
          <w:lang w:val="ru-RU"/>
        </w:rPr>
        <w:t xml:space="preserve"> файлов оборудования (если</w:t>
      </w:r>
      <w:r w:rsidR="008B3B01" w:rsidRPr="008B3B01">
        <w:rPr>
          <w:lang w:val="ru-RU"/>
        </w:rPr>
        <w:t xml:space="preserve"> ес</w:t>
      </w:r>
      <w:r w:rsidR="008B3B01">
        <w:rPr>
          <w:lang w:val="ru-RU"/>
        </w:rPr>
        <w:t xml:space="preserve">ть). </w:t>
      </w:r>
      <w:r>
        <w:rPr>
          <w:lang w:val="ru-RU"/>
        </w:rPr>
        <w:t>Снабдить экранные формы</w:t>
      </w:r>
      <w:r w:rsidR="008B3B01">
        <w:rPr>
          <w:lang w:val="ru-RU"/>
        </w:rPr>
        <w:t xml:space="preserve"> </w:t>
      </w:r>
      <w:r w:rsidR="008B3B01" w:rsidRPr="008B3B01">
        <w:rPr>
          <w:lang w:val="ru-RU"/>
        </w:rPr>
        <w:t xml:space="preserve">комментариями. </w:t>
      </w:r>
      <w:r w:rsidR="008B3B01" w:rsidRPr="008B3B01">
        <w:rPr>
          <w:lang w:val="ru-RU"/>
        </w:rPr>
        <w:cr/>
      </w:r>
      <w:r w:rsidR="00663F45">
        <w:rPr>
          <w:lang w:val="ru-RU"/>
        </w:rPr>
        <w:br w:type="page"/>
      </w:r>
    </w:p>
    <w:p w14:paraId="68FB29D7" w14:textId="77777777" w:rsidR="008B3B01" w:rsidRDefault="00663F45" w:rsidP="00663F45">
      <w:pPr>
        <w:pStyle w:val="Heading1"/>
        <w:rPr>
          <w:lang w:val="ru-RU"/>
        </w:rPr>
      </w:pPr>
      <w:bookmarkStart w:id="7" w:name="_Toc484505683"/>
      <w:r>
        <w:rPr>
          <w:lang w:val="ru-RU"/>
        </w:rPr>
        <w:lastRenderedPageBreak/>
        <w:t>Выполнение работы</w:t>
      </w:r>
      <w:bookmarkEnd w:id="7"/>
    </w:p>
    <w:p w14:paraId="06811093" w14:textId="77777777" w:rsidR="00663F45" w:rsidRDefault="00663F45" w:rsidP="00663F45">
      <w:pPr>
        <w:pStyle w:val="Heading2"/>
        <w:rPr>
          <w:lang w:val="ru-RU"/>
        </w:rPr>
      </w:pPr>
      <w:bookmarkStart w:id="8" w:name="_Toc484505684"/>
      <w:r>
        <w:rPr>
          <w:lang w:val="ru-RU"/>
        </w:rPr>
        <w:t>Задание 1.1</w:t>
      </w:r>
      <w:bookmarkEnd w:id="8"/>
    </w:p>
    <w:p w14:paraId="2065875C" w14:textId="77777777" w:rsidR="00663F45" w:rsidRDefault="00810454" w:rsidP="00663F45">
      <w:pPr>
        <w:rPr>
          <w:lang w:val="ru-RU"/>
        </w:rPr>
      </w:pPr>
      <w:r w:rsidRPr="00810454">
        <w:rPr>
          <w:lang w:val="ru-RU"/>
        </w:rPr>
        <w:t>Необходимо спроектировать топол</w:t>
      </w:r>
      <w:r w:rsidR="00727F8E">
        <w:rPr>
          <w:lang w:val="ru-RU"/>
        </w:rPr>
        <w:t xml:space="preserve">огию единой сети Организации - </w:t>
      </w:r>
      <w:r w:rsidRPr="00810454">
        <w:rPr>
          <w:lang w:val="ru-RU"/>
        </w:rPr>
        <w:t>схематично изобразить распределение отделов по корпусам, сетевые связи между отделами, расположение маршрутизаторов, коммутационного оборудования (с указанием количества портов).</w:t>
      </w:r>
    </w:p>
    <w:p w14:paraId="7206917C" w14:textId="77777777" w:rsidR="004B001C" w:rsidRDefault="004B001C" w:rsidP="00663F45">
      <w:pPr>
        <w:rPr>
          <w:lang w:val="ru-RU"/>
        </w:rPr>
      </w:pPr>
      <w:r>
        <w:rPr>
          <w:lang w:val="ru-RU"/>
        </w:rPr>
        <w:t>Примечания:</w:t>
      </w:r>
    </w:p>
    <w:p w14:paraId="010843AD" w14:textId="77777777" w:rsidR="004B001C" w:rsidRPr="004B001C" w:rsidRDefault="004B001C" w:rsidP="004B001C">
      <w:pPr>
        <w:pStyle w:val="ListParagraph"/>
        <w:numPr>
          <w:ilvl w:val="0"/>
          <w:numId w:val="4"/>
        </w:numPr>
        <w:rPr>
          <w:lang w:val="ru-RU"/>
        </w:rPr>
      </w:pPr>
      <w:r w:rsidRPr="004B001C">
        <w:rPr>
          <w:lang w:val="ru-RU"/>
        </w:rPr>
        <w:t xml:space="preserve">Коммутаторы расставлены образно. Т.к. в некоторых отделах &gt; 54 </w:t>
      </w:r>
      <w:r w:rsidR="00DF3C9A">
        <w:t>pc</w:t>
      </w:r>
      <w:r w:rsidRPr="004B001C">
        <w:rPr>
          <w:lang w:val="ru-RU"/>
        </w:rPr>
        <w:t xml:space="preserve">, некоторые из коммутаторов </w:t>
      </w:r>
      <w:r w:rsidR="006E241E">
        <w:rPr>
          <w:lang w:val="ru-RU"/>
        </w:rPr>
        <w:t xml:space="preserve">на схеме </w:t>
      </w:r>
      <w:r w:rsidRPr="004B001C">
        <w:rPr>
          <w:lang w:val="ru-RU"/>
        </w:rPr>
        <w:t>могут быть заменены связкой из нескольких коммутаторов.</w:t>
      </w:r>
    </w:p>
    <w:p w14:paraId="3519009E" w14:textId="4DE480A5" w:rsidR="004B001C" w:rsidRDefault="004B001C" w:rsidP="004B001C">
      <w:pPr>
        <w:pStyle w:val="ListParagraph"/>
        <w:numPr>
          <w:ilvl w:val="0"/>
          <w:numId w:val="4"/>
        </w:numPr>
        <w:rPr>
          <w:lang w:val="ru-RU"/>
        </w:rPr>
      </w:pPr>
      <w:r w:rsidRPr="004B001C">
        <w:rPr>
          <w:lang w:val="ru-RU"/>
        </w:rPr>
        <w:t>Роль DHCP серверов могут исполнять как коммутаторы Cisco (не все модели), так и маршрутизаторы. Это упрощает задачу.</w:t>
      </w:r>
    </w:p>
    <w:p w14:paraId="52282204" w14:textId="7D50DCE3" w:rsidR="000723EA" w:rsidRDefault="007A1C06" w:rsidP="007A1C06">
      <w:pPr>
        <w:rPr>
          <w:lang w:val="ru-RU"/>
        </w:rPr>
      </w:pPr>
      <w:r>
        <w:rPr>
          <w:lang w:val="ru-RU"/>
        </w:rPr>
        <w:t>Я сделал два варианта схемы. В дальнейшем один из них оказался нереализуемым (из – за особенностей поведения маршрутизаторов в дикой природе).</w:t>
      </w:r>
      <w:r w:rsidR="00D31B10">
        <w:rPr>
          <w:lang w:val="ru-RU"/>
        </w:rPr>
        <w:t xml:space="preserve"> Однако первый из них показался мне более разумным, т.к. позволял оставить роутеры в пределах корпусов, уменьшить диапазон адресов, требуемых для офиса и в целом сделать схему более понятной.</w:t>
      </w:r>
    </w:p>
    <w:p w14:paraId="2236E9ED" w14:textId="77777777" w:rsidR="000723EA" w:rsidRDefault="000723EA">
      <w:pPr>
        <w:rPr>
          <w:lang w:val="ru-RU"/>
        </w:rPr>
      </w:pPr>
      <w:r>
        <w:rPr>
          <w:lang w:val="ru-RU"/>
        </w:rPr>
        <w:br w:type="page"/>
      </w:r>
    </w:p>
    <w:p w14:paraId="1F6DEA12" w14:textId="423D5050" w:rsidR="007A1C06" w:rsidRDefault="007A1C06" w:rsidP="00D31B10">
      <w:pPr>
        <w:pStyle w:val="Heading4"/>
        <w:rPr>
          <w:lang w:val="ru-RU"/>
        </w:rPr>
      </w:pPr>
      <w:r>
        <w:rPr>
          <w:lang w:val="ru-RU"/>
        </w:rPr>
        <w:lastRenderedPageBreak/>
        <w:t>Вариант 1</w:t>
      </w:r>
      <w:r w:rsidR="00A61A42">
        <w:rPr>
          <w:lang w:val="ru-RU"/>
        </w:rPr>
        <w:t xml:space="preserve"> (неверный</w:t>
      </w:r>
      <w:r w:rsidR="00D31B10">
        <w:rPr>
          <w:lang w:val="ru-RU"/>
        </w:rPr>
        <w:t>?</w:t>
      </w:r>
      <w:r w:rsidR="00A61A42">
        <w:rPr>
          <w:lang w:val="ru-RU"/>
        </w:rPr>
        <w:t xml:space="preserve">). </w:t>
      </w:r>
      <w:r w:rsidR="0012585D">
        <w:rPr>
          <w:lang w:val="ru-RU"/>
        </w:rPr>
        <w:t>Маршрутизатор</w:t>
      </w:r>
      <w:r w:rsidR="00A61A42">
        <w:rPr>
          <w:lang w:val="ru-RU"/>
        </w:rPr>
        <w:t xml:space="preserve"> соединен одним портом с несколькими разными подсетями</w:t>
      </w:r>
    </w:p>
    <w:p w14:paraId="46364091" w14:textId="0A52C4B8" w:rsidR="002E5906" w:rsidRPr="002E5906" w:rsidRDefault="002E5906" w:rsidP="002E5906">
      <w:pPr>
        <w:rPr>
          <w:lang w:val="ru-RU"/>
        </w:rPr>
      </w:pPr>
      <w:r>
        <w:rPr>
          <w:lang w:val="ru-RU"/>
        </w:rPr>
        <w:t xml:space="preserve">Данный вариант оказался </w:t>
      </w:r>
      <w:r w:rsidRPr="00574574">
        <w:rPr>
          <w:b/>
          <w:lang w:val="ru-RU"/>
        </w:rPr>
        <w:t>нежизнеспособен</w:t>
      </w:r>
      <w:r>
        <w:rPr>
          <w:lang w:val="ru-RU"/>
        </w:rPr>
        <w:t>. Хотя и предоставлял возможность существенного уменьшения количества необходимых для ее построения сетей, роутеров и коммутаторов.</w:t>
      </w:r>
    </w:p>
    <w:p w14:paraId="0204999D" w14:textId="395DD77A" w:rsidR="000723EA" w:rsidRPr="00683B4E" w:rsidRDefault="00683B4E" w:rsidP="00683B4E">
      <w:pPr>
        <w:pStyle w:val="Heading5"/>
        <w:rPr>
          <w:noProof/>
          <w:lang w:val="ru-RU"/>
        </w:rPr>
      </w:pPr>
      <w:r>
        <w:rPr>
          <w:noProof/>
          <w:lang w:val="ru-RU"/>
        </w:rPr>
        <w:t>Диаграмма распределения групп по корпусам</w:t>
      </w:r>
    </w:p>
    <w:p w14:paraId="1B396CCB" w14:textId="3FA648C0" w:rsidR="00F5401C" w:rsidRDefault="004B001C" w:rsidP="00663F45">
      <w:pPr>
        <w:rPr>
          <w:lang w:val="ru-RU"/>
        </w:rPr>
      </w:pPr>
      <w:r>
        <w:rPr>
          <w:noProof/>
        </w:rPr>
        <w:drawing>
          <wp:inline distT="0" distB="0" distL="0" distR="0" wp14:anchorId="090626CB" wp14:editId="4C0AE821">
            <wp:extent cx="6858000" cy="4573338"/>
            <wp:effectExtent l="0" t="0" r="0" b="0"/>
            <wp:docPr id="28" name="Picture 28" descr="C:\Users\Aleksey\AppData\Local\Microsoft\Windows\INetCache\Content.Word\Commutation scheme detailed with 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ksey\AppData\Local\Microsoft\Windows\INetCache\Content.Word\Commutation scheme detailed with I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1C8B6" w14:textId="7B4C6759" w:rsidR="00783E29" w:rsidRPr="0083703A" w:rsidRDefault="00783E29" w:rsidP="00E109F5">
      <w:pPr>
        <w:pStyle w:val="Heading5"/>
        <w:rPr>
          <w:lang w:val="ru-RU"/>
        </w:rPr>
      </w:pPr>
      <w:r>
        <w:rPr>
          <w:lang w:val="ru-RU"/>
        </w:rPr>
        <w:t xml:space="preserve">Таблица распределения </w:t>
      </w:r>
      <w:r>
        <w:t>IP</w:t>
      </w:r>
      <w:r w:rsidR="00E109F5">
        <w:rPr>
          <w:lang w:val="ru-RU"/>
        </w:rPr>
        <w:t xml:space="preserve"> адресов, шлюзов и масок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260"/>
        <w:gridCol w:w="1530"/>
        <w:gridCol w:w="2340"/>
        <w:gridCol w:w="2250"/>
        <w:gridCol w:w="2335"/>
      </w:tblGrid>
      <w:tr w:rsidR="00783E29" w14:paraId="03E5BB95" w14:textId="77777777" w:rsidTr="00EF336F">
        <w:tc>
          <w:tcPr>
            <w:tcW w:w="1075" w:type="dxa"/>
            <w:tcBorders>
              <w:bottom w:val="single" w:sz="36" w:space="0" w:color="4472C4" w:themeColor="accent1"/>
            </w:tcBorders>
          </w:tcPr>
          <w:p w14:paraId="5FE758CB" w14:textId="77777777" w:rsidR="00783E29" w:rsidRDefault="00783E29" w:rsidP="00EF336F">
            <w:pPr>
              <w:rPr>
                <w:lang w:val="ru-RU"/>
              </w:rPr>
            </w:pPr>
            <w:r w:rsidRPr="00A63CFB">
              <w:rPr>
                <w:lang w:val="ru-RU"/>
              </w:rPr>
              <w:t>Сетевая группа</w:t>
            </w:r>
          </w:p>
        </w:tc>
        <w:tc>
          <w:tcPr>
            <w:tcW w:w="1260" w:type="dxa"/>
            <w:tcBorders>
              <w:bottom w:val="single" w:sz="36" w:space="0" w:color="4472C4" w:themeColor="accent1"/>
            </w:tcBorders>
          </w:tcPr>
          <w:p w14:paraId="49465D94" w14:textId="77777777" w:rsidR="00783E29" w:rsidRDefault="00783E29" w:rsidP="00EF336F">
            <w:pPr>
              <w:rPr>
                <w:lang w:val="ru-RU"/>
              </w:rPr>
            </w:pPr>
            <w:r w:rsidRPr="00A63CFB">
              <w:rPr>
                <w:lang w:val="ru-RU"/>
              </w:rPr>
              <w:t>Номер отдела</w:t>
            </w:r>
          </w:p>
        </w:tc>
        <w:tc>
          <w:tcPr>
            <w:tcW w:w="1530" w:type="dxa"/>
            <w:tcBorders>
              <w:bottom w:val="single" w:sz="36" w:space="0" w:color="4472C4" w:themeColor="accent1"/>
            </w:tcBorders>
          </w:tcPr>
          <w:p w14:paraId="2B80DDF2" w14:textId="77777777" w:rsidR="00783E29" w:rsidRPr="00A63CFB" w:rsidRDefault="00783E29" w:rsidP="00EF336F">
            <w:pPr>
              <w:rPr>
                <w:lang w:val="ru-RU"/>
              </w:rPr>
            </w:pPr>
            <w:r w:rsidRPr="00A63CFB">
              <w:rPr>
                <w:lang w:val="ru-RU"/>
              </w:rPr>
              <w:t xml:space="preserve">Количество </w:t>
            </w:r>
          </w:p>
          <w:p w14:paraId="09CF44F7" w14:textId="77777777" w:rsidR="00783E29" w:rsidRDefault="00783E29" w:rsidP="00EF336F">
            <w:pPr>
              <w:rPr>
                <w:lang w:val="ru-RU"/>
              </w:rPr>
            </w:pPr>
            <w:r w:rsidRPr="00A63CFB">
              <w:rPr>
                <w:lang w:val="ru-RU"/>
              </w:rPr>
              <w:t>компьютеров</w:t>
            </w:r>
          </w:p>
        </w:tc>
        <w:tc>
          <w:tcPr>
            <w:tcW w:w="2340" w:type="dxa"/>
            <w:tcBorders>
              <w:bottom w:val="single" w:sz="36" w:space="0" w:color="4472C4" w:themeColor="accent1"/>
            </w:tcBorders>
          </w:tcPr>
          <w:p w14:paraId="6F95661C" w14:textId="77777777" w:rsidR="00783E29" w:rsidRPr="00A63CFB" w:rsidRDefault="00783E29" w:rsidP="00EF336F">
            <w:pPr>
              <w:rPr>
                <w:lang w:val="ru-RU"/>
              </w:rPr>
            </w:pPr>
            <w:r w:rsidRPr="00A63CFB">
              <w:rPr>
                <w:lang w:val="ru-RU"/>
              </w:rPr>
              <w:t>Диапазон IP-</w:t>
            </w:r>
          </w:p>
          <w:p w14:paraId="517B2AB8" w14:textId="77777777" w:rsidR="00783E29" w:rsidRDefault="00783E29" w:rsidP="00EF336F">
            <w:pPr>
              <w:rPr>
                <w:lang w:val="ru-RU"/>
              </w:rPr>
            </w:pPr>
            <w:r w:rsidRPr="00A63CFB">
              <w:rPr>
                <w:lang w:val="ru-RU"/>
              </w:rPr>
              <w:t>адресов</w:t>
            </w:r>
          </w:p>
        </w:tc>
        <w:tc>
          <w:tcPr>
            <w:tcW w:w="2250" w:type="dxa"/>
            <w:tcBorders>
              <w:bottom w:val="single" w:sz="36" w:space="0" w:color="4472C4" w:themeColor="accent1"/>
            </w:tcBorders>
          </w:tcPr>
          <w:p w14:paraId="7D22BA12" w14:textId="77777777" w:rsidR="00783E29" w:rsidRDefault="00783E29" w:rsidP="00EF336F">
            <w:pPr>
              <w:rPr>
                <w:lang w:val="ru-RU"/>
              </w:rPr>
            </w:pPr>
            <w:r w:rsidRPr="00A63CFB">
              <w:rPr>
                <w:lang w:val="ru-RU"/>
              </w:rPr>
              <w:t>Маска подсети</w:t>
            </w:r>
          </w:p>
        </w:tc>
        <w:tc>
          <w:tcPr>
            <w:tcW w:w="2335" w:type="dxa"/>
            <w:tcBorders>
              <w:bottom w:val="single" w:sz="36" w:space="0" w:color="4472C4" w:themeColor="accent1"/>
            </w:tcBorders>
          </w:tcPr>
          <w:p w14:paraId="38492D97" w14:textId="77777777" w:rsidR="00783E29" w:rsidRPr="00A63CFB" w:rsidRDefault="00783E29" w:rsidP="00EF336F">
            <w:pPr>
              <w:rPr>
                <w:lang w:val="ru-RU"/>
              </w:rPr>
            </w:pPr>
            <w:commentRangeStart w:id="9"/>
            <w:commentRangeStart w:id="10"/>
            <w:r w:rsidRPr="00A63CFB">
              <w:rPr>
                <w:lang w:val="ru-RU"/>
              </w:rPr>
              <w:t xml:space="preserve">IP адрес шлюза </w:t>
            </w:r>
          </w:p>
          <w:p w14:paraId="6A66C6CE" w14:textId="77777777" w:rsidR="00783E29" w:rsidRDefault="00783E29" w:rsidP="00EF336F">
            <w:pPr>
              <w:rPr>
                <w:lang w:val="ru-RU"/>
              </w:rPr>
            </w:pPr>
            <w:r w:rsidRPr="00A63CFB">
              <w:rPr>
                <w:lang w:val="ru-RU"/>
              </w:rPr>
              <w:t>(маршрутизатора)</w:t>
            </w:r>
            <w:commentRangeEnd w:id="9"/>
            <w:r>
              <w:rPr>
                <w:rStyle w:val="CommentReference"/>
              </w:rPr>
              <w:commentReference w:id="9"/>
            </w:r>
            <w:commentRangeEnd w:id="10"/>
            <w:r>
              <w:rPr>
                <w:rStyle w:val="CommentReference"/>
              </w:rPr>
              <w:commentReference w:id="10"/>
            </w:r>
          </w:p>
        </w:tc>
      </w:tr>
      <w:tr w:rsidR="00783E29" w14:paraId="63CBB224" w14:textId="77777777" w:rsidTr="00EF336F">
        <w:tc>
          <w:tcPr>
            <w:tcW w:w="1075" w:type="dxa"/>
            <w:tcBorders>
              <w:top w:val="single" w:sz="36" w:space="0" w:color="4472C4" w:themeColor="accent1"/>
            </w:tcBorders>
          </w:tcPr>
          <w:p w14:paraId="1F5A0871" w14:textId="77777777" w:rsidR="00783E29" w:rsidRPr="00622670" w:rsidRDefault="00783E29" w:rsidP="00EF336F">
            <w:r>
              <w:t>1</w:t>
            </w:r>
          </w:p>
        </w:tc>
        <w:tc>
          <w:tcPr>
            <w:tcW w:w="1260" w:type="dxa"/>
            <w:tcBorders>
              <w:top w:val="single" w:sz="36" w:space="0" w:color="4472C4" w:themeColor="accent1"/>
            </w:tcBorders>
          </w:tcPr>
          <w:p w14:paraId="5C028B33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530" w:type="dxa"/>
            <w:tcBorders>
              <w:top w:val="single" w:sz="36" w:space="0" w:color="4472C4" w:themeColor="accent1"/>
            </w:tcBorders>
          </w:tcPr>
          <w:p w14:paraId="68A30D8C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2340" w:type="dxa"/>
            <w:tcBorders>
              <w:top w:val="single" w:sz="36" w:space="0" w:color="4472C4" w:themeColor="accent1"/>
            </w:tcBorders>
          </w:tcPr>
          <w:p w14:paraId="524BB4E3" w14:textId="77777777" w:rsidR="00783E29" w:rsidRPr="00060701" w:rsidRDefault="00783E29" w:rsidP="00EF336F">
            <w:r>
              <w:t>195.200.81.10-60</w:t>
            </w:r>
          </w:p>
        </w:tc>
        <w:tc>
          <w:tcPr>
            <w:tcW w:w="2250" w:type="dxa"/>
            <w:tcBorders>
              <w:top w:val="single" w:sz="36" w:space="0" w:color="4472C4" w:themeColor="accent1"/>
            </w:tcBorders>
          </w:tcPr>
          <w:p w14:paraId="3D673A10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255.255.255.0</w:t>
            </w:r>
          </w:p>
        </w:tc>
        <w:tc>
          <w:tcPr>
            <w:tcW w:w="2335" w:type="dxa"/>
            <w:tcBorders>
              <w:top w:val="single" w:sz="36" w:space="0" w:color="4472C4" w:themeColor="accent1"/>
            </w:tcBorders>
          </w:tcPr>
          <w:p w14:paraId="3C2B4A3C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195.200.81.4</w:t>
            </w:r>
          </w:p>
        </w:tc>
      </w:tr>
      <w:tr w:rsidR="00783E29" w14:paraId="02502878" w14:textId="77777777" w:rsidTr="00EF336F">
        <w:tc>
          <w:tcPr>
            <w:tcW w:w="1075" w:type="dxa"/>
          </w:tcPr>
          <w:p w14:paraId="187E00D2" w14:textId="77777777" w:rsidR="00783E29" w:rsidRPr="00622670" w:rsidRDefault="00783E29" w:rsidP="00EF336F">
            <w:r>
              <w:t>1</w:t>
            </w:r>
          </w:p>
        </w:tc>
        <w:tc>
          <w:tcPr>
            <w:tcW w:w="1260" w:type="dxa"/>
          </w:tcPr>
          <w:p w14:paraId="34F247CA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530" w:type="dxa"/>
          </w:tcPr>
          <w:p w14:paraId="4DB8DF82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2340" w:type="dxa"/>
          </w:tcPr>
          <w:p w14:paraId="486350DF" w14:textId="77777777" w:rsidR="00783E29" w:rsidRPr="00AD09C8" w:rsidRDefault="00783E29" w:rsidP="00EF336F">
            <w:r>
              <w:t>195.200.81.61-88</w:t>
            </w:r>
          </w:p>
        </w:tc>
        <w:tc>
          <w:tcPr>
            <w:tcW w:w="2250" w:type="dxa"/>
          </w:tcPr>
          <w:p w14:paraId="25226244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255.255.255.0</w:t>
            </w:r>
          </w:p>
        </w:tc>
        <w:tc>
          <w:tcPr>
            <w:tcW w:w="2335" w:type="dxa"/>
          </w:tcPr>
          <w:p w14:paraId="332089B8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195.200.81.4</w:t>
            </w:r>
          </w:p>
        </w:tc>
      </w:tr>
      <w:tr w:rsidR="00783E29" w14:paraId="0AB37281" w14:textId="77777777" w:rsidTr="00EF336F">
        <w:tc>
          <w:tcPr>
            <w:tcW w:w="1075" w:type="dxa"/>
          </w:tcPr>
          <w:p w14:paraId="582D4827" w14:textId="77777777" w:rsidR="00783E29" w:rsidRPr="00622670" w:rsidRDefault="00783E29" w:rsidP="00EF336F">
            <w:r>
              <w:t>1</w:t>
            </w:r>
          </w:p>
        </w:tc>
        <w:tc>
          <w:tcPr>
            <w:tcW w:w="1260" w:type="dxa"/>
          </w:tcPr>
          <w:p w14:paraId="5C35E1BA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30" w:type="dxa"/>
          </w:tcPr>
          <w:p w14:paraId="1A217A15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2340" w:type="dxa"/>
          </w:tcPr>
          <w:p w14:paraId="1155457C" w14:textId="77777777" w:rsidR="00783E29" w:rsidRDefault="00783E29" w:rsidP="00EF336F">
            <w:pPr>
              <w:rPr>
                <w:lang w:val="ru-RU"/>
              </w:rPr>
            </w:pPr>
            <w:r>
              <w:t>195.200.81.89-132</w:t>
            </w:r>
          </w:p>
        </w:tc>
        <w:tc>
          <w:tcPr>
            <w:tcW w:w="2250" w:type="dxa"/>
          </w:tcPr>
          <w:p w14:paraId="0F574EF6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255.255.255.0</w:t>
            </w:r>
          </w:p>
        </w:tc>
        <w:tc>
          <w:tcPr>
            <w:tcW w:w="2335" w:type="dxa"/>
          </w:tcPr>
          <w:p w14:paraId="237CED97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195.200.81.5</w:t>
            </w:r>
          </w:p>
        </w:tc>
      </w:tr>
      <w:tr w:rsidR="00783E29" w14:paraId="1C1EFC3A" w14:textId="77777777" w:rsidTr="00EF336F">
        <w:tc>
          <w:tcPr>
            <w:tcW w:w="1075" w:type="dxa"/>
            <w:tcBorders>
              <w:bottom w:val="single" w:sz="4" w:space="0" w:color="auto"/>
            </w:tcBorders>
          </w:tcPr>
          <w:p w14:paraId="213C7EA1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8D2B012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5B96441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2447D08E" w14:textId="77777777" w:rsidR="00783E29" w:rsidRDefault="00783E29" w:rsidP="00EF336F">
            <w:pPr>
              <w:rPr>
                <w:lang w:val="ru-RU"/>
              </w:rPr>
            </w:pPr>
            <w:r>
              <w:t>195.200.81.133-142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7218A13D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255.255.255.0</w:t>
            </w:r>
          </w:p>
        </w:tc>
        <w:tc>
          <w:tcPr>
            <w:tcW w:w="2335" w:type="dxa"/>
            <w:tcBorders>
              <w:bottom w:val="single" w:sz="4" w:space="0" w:color="auto"/>
            </w:tcBorders>
          </w:tcPr>
          <w:p w14:paraId="35EE9034" w14:textId="77777777" w:rsidR="00783E29" w:rsidRPr="00DD011B" w:rsidRDefault="00783E29" w:rsidP="00EF336F">
            <w:commentRangeStart w:id="11"/>
            <w:r>
              <w:rPr>
                <w:lang w:val="ru-RU"/>
              </w:rPr>
              <w:t>195.200.81.</w:t>
            </w:r>
            <w:r>
              <w:t>6</w:t>
            </w:r>
            <w:commentRangeEnd w:id="11"/>
            <w:r>
              <w:rPr>
                <w:rStyle w:val="CommentReference"/>
              </w:rPr>
              <w:commentReference w:id="11"/>
            </w:r>
          </w:p>
        </w:tc>
      </w:tr>
      <w:tr w:rsidR="00783E29" w14:paraId="5F40596C" w14:textId="77777777" w:rsidTr="00EF336F">
        <w:tc>
          <w:tcPr>
            <w:tcW w:w="1075" w:type="dxa"/>
            <w:tcBorders>
              <w:top w:val="single" w:sz="36" w:space="0" w:color="4472C4" w:themeColor="accent1"/>
            </w:tcBorders>
          </w:tcPr>
          <w:p w14:paraId="6BBEEEAC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60" w:type="dxa"/>
            <w:tcBorders>
              <w:top w:val="single" w:sz="36" w:space="0" w:color="4472C4" w:themeColor="accent1"/>
            </w:tcBorders>
          </w:tcPr>
          <w:p w14:paraId="16D71FC4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530" w:type="dxa"/>
            <w:tcBorders>
              <w:top w:val="single" w:sz="36" w:space="0" w:color="4472C4" w:themeColor="accent1"/>
            </w:tcBorders>
          </w:tcPr>
          <w:p w14:paraId="55EA6F9A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2340" w:type="dxa"/>
            <w:tcBorders>
              <w:top w:val="single" w:sz="36" w:space="0" w:color="4472C4" w:themeColor="accent1"/>
            </w:tcBorders>
          </w:tcPr>
          <w:p w14:paraId="1DC85923" w14:textId="77777777" w:rsidR="00783E29" w:rsidRPr="002B0374" w:rsidRDefault="00783E29" w:rsidP="00EF336F">
            <w:r>
              <w:t>195.200.82.10-47</w:t>
            </w:r>
          </w:p>
        </w:tc>
        <w:tc>
          <w:tcPr>
            <w:tcW w:w="2250" w:type="dxa"/>
            <w:tcBorders>
              <w:top w:val="single" w:sz="36" w:space="0" w:color="4472C4" w:themeColor="accent1"/>
            </w:tcBorders>
          </w:tcPr>
          <w:p w14:paraId="2A1066AA" w14:textId="77777777" w:rsidR="00783E29" w:rsidRDefault="00783E29" w:rsidP="00EF336F">
            <w:pPr>
              <w:rPr>
                <w:lang w:val="ru-RU"/>
              </w:rPr>
            </w:pPr>
            <w:commentRangeStart w:id="12"/>
            <w:r>
              <w:rPr>
                <w:lang w:val="ru-RU"/>
              </w:rPr>
              <w:t>255.255.255. 0</w:t>
            </w:r>
            <w:commentRangeEnd w:id="12"/>
            <w:r>
              <w:rPr>
                <w:rStyle w:val="CommentReference"/>
              </w:rPr>
              <w:commentReference w:id="12"/>
            </w:r>
          </w:p>
        </w:tc>
        <w:tc>
          <w:tcPr>
            <w:tcW w:w="2335" w:type="dxa"/>
            <w:tcBorders>
              <w:top w:val="single" w:sz="36" w:space="0" w:color="4472C4" w:themeColor="accent1"/>
            </w:tcBorders>
          </w:tcPr>
          <w:p w14:paraId="523F3E28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195.200.82.4</w:t>
            </w:r>
          </w:p>
        </w:tc>
      </w:tr>
      <w:tr w:rsidR="00783E29" w14:paraId="1A6B076C" w14:textId="77777777" w:rsidTr="00EF336F">
        <w:tc>
          <w:tcPr>
            <w:tcW w:w="1075" w:type="dxa"/>
            <w:tcBorders>
              <w:bottom w:val="single" w:sz="4" w:space="0" w:color="auto"/>
            </w:tcBorders>
          </w:tcPr>
          <w:p w14:paraId="42B37CB8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AC47BAD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5EC99E12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77C20D0D" w14:textId="77777777" w:rsidR="00783E29" w:rsidRDefault="00783E29" w:rsidP="00EF336F">
            <w:pPr>
              <w:rPr>
                <w:lang w:val="ru-RU"/>
              </w:rPr>
            </w:pPr>
            <w:r>
              <w:t>195.200.82.48-121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6A7B96DE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255.255.255. 0</w:t>
            </w:r>
          </w:p>
        </w:tc>
        <w:tc>
          <w:tcPr>
            <w:tcW w:w="2335" w:type="dxa"/>
            <w:tcBorders>
              <w:bottom w:val="single" w:sz="4" w:space="0" w:color="auto"/>
            </w:tcBorders>
          </w:tcPr>
          <w:p w14:paraId="2257B943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195.200.82.3</w:t>
            </w:r>
          </w:p>
        </w:tc>
      </w:tr>
      <w:tr w:rsidR="00783E29" w14:paraId="08FB5968" w14:textId="77777777" w:rsidTr="00EF336F">
        <w:tc>
          <w:tcPr>
            <w:tcW w:w="1075" w:type="dxa"/>
            <w:tcBorders>
              <w:top w:val="single" w:sz="36" w:space="0" w:color="4472C4" w:themeColor="accent1"/>
            </w:tcBorders>
          </w:tcPr>
          <w:p w14:paraId="17088A09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60" w:type="dxa"/>
            <w:tcBorders>
              <w:top w:val="single" w:sz="36" w:space="0" w:color="4472C4" w:themeColor="accent1"/>
            </w:tcBorders>
          </w:tcPr>
          <w:p w14:paraId="3DA43FE8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530" w:type="dxa"/>
            <w:tcBorders>
              <w:top w:val="single" w:sz="36" w:space="0" w:color="4472C4" w:themeColor="accent1"/>
            </w:tcBorders>
          </w:tcPr>
          <w:p w14:paraId="61346971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2340" w:type="dxa"/>
            <w:tcBorders>
              <w:top w:val="single" w:sz="36" w:space="0" w:color="4472C4" w:themeColor="accent1"/>
            </w:tcBorders>
          </w:tcPr>
          <w:p w14:paraId="32BDFCCD" w14:textId="77777777" w:rsidR="00783E29" w:rsidRDefault="00783E29" w:rsidP="00EF336F">
            <w:pPr>
              <w:rPr>
                <w:lang w:val="ru-RU"/>
              </w:rPr>
            </w:pPr>
            <w:r>
              <w:t>195.200.83.10-62</w:t>
            </w:r>
          </w:p>
        </w:tc>
        <w:tc>
          <w:tcPr>
            <w:tcW w:w="2250" w:type="dxa"/>
            <w:tcBorders>
              <w:top w:val="single" w:sz="36" w:space="0" w:color="4472C4" w:themeColor="accent1"/>
            </w:tcBorders>
          </w:tcPr>
          <w:p w14:paraId="3D981BC4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255.255.255. 0</w:t>
            </w:r>
          </w:p>
        </w:tc>
        <w:tc>
          <w:tcPr>
            <w:tcW w:w="2335" w:type="dxa"/>
            <w:tcBorders>
              <w:top w:val="single" w:sz="36" w:space="0" w:color="4472C4" w:themeColor="accent1"/>
            </w:tcBorders>
          </w:tcPr>
          <w:p w14:paraId="0F6DF922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192.200.83.5</w:t>
            </w:r>
          </w:p>
        </w:tc>
      </w:tr>
      <w:tr w:rsidR="00783E29" w14:paraId="29A93951" w14:textId="77777777" w:rsidTr="00EF336F">
        <w:tc>
          <w:tcPr>
            <w:tcW w:w="1075" w:type="dxa"/>
          </w:tcPr>
          <w:p w14:paraId="2DA1AC45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60" w:type="dxa"/>
          </w:tcPr>
          <w:p w14:paraId="2E5AA377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530" w:type="dxa"/>
          </w:tcPr>
          <w:p w14:paraId="663DE23F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340" w:type="dxa"/>
          </w:tcPr>
          <w:p w14:paraId="6F1D78CE" w14:textId="77777777" w:rsidR="00783E29" w:rsidRDefault="00783E29" w:rsidP="00EF336F">
            <w:pPr>
              <w:rPr>
                <w:lang w:val="ru-RU"/>
              </w:rPr>
            </w:pPr>
            <w:r w:rsidRPr="004C6797">
              <w:rPr>
                <w:lang w:val="ru-RU"/>
              </w:rPr>
              <w:t>195.200.83.</w:t>
            </w:r>
            <w:r>
              <w:t>63</w:t>
            </w:r>
            <w:r>
              <w:rPr>
                <w:lang w:val="ru-RU"/>
              </w:rPr>
              <w:t>-64</w:t>
            </w:r>
          </w:p>
        </w:tc>
        <w:tc>
          <w:tcPr>
            <w:tcW w:w="2250" w:type="dxa"/>
          </w:tcPr>
          <w:p w14:paraId="58B06295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255.255.255. 0</w:t>
            </w:r>
          </w:p>
        </w:tc>
        <w:tc>
          <w:tcPr>
            <w:tcW w:w="2335" w:type="dxa"/>
          </w:tcPr>
          <w:p w14:paraId="01C2CFC4" w14:textId="77777777" w:rsidR="00783E29" w:rsidRDefault="00783E29" w:rsidP="00EF336F">
            <w:pPr>
              <w:rPr>
                <w:lang w:val="ru-RU"/>
              </w:rPr>
            </w:pPr>
            <w:r>
              <w:t>195.200.83.6</w:t>
            </w:r>
          </w:p>
        </w:tc>
      </w:tr>
      <w:tr w:rsidR="00783E29" w14:paraId="27DB5EA5" w14:textId="77777777" w:rsidTr="00EF336F">
        <w:tc>
          <w:tcPr>
            <w:tcW w:w="1075" w:type="dxa"/>
          </w:tcPr>
          <w:p w14:paraId="5C08AB39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60" w:type="dxa"/>
          </w:tcPr>
          <w:p w14:paraId="539D8F89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530" w:type="dxa"/>
          </w:tcPr>
          <w:p w14:paraId="5E984ED6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340" w:type="dxa"/>
          </w:tcPr>
          <w:p w14:paraId="1415604E" w14:textId="77777777" w:rsidR="00783E29" w:rsidRDefault="00783E29" w:rsidP="00EF336F">
            <w:pPr>
              <w:rPr>
                <w:lang w:val="ru-RU"/>
              </w:rPr>
            </w:pPr>
            <w:r>
              <w:t>195.200.83.65-79</w:t>
            </w:r>
          </w:p>
        </w:tc>
        <w:tc>
          <w:tcPr>
            <w:tcW w:w="2250" w:type="dxa"/>
          </w:tcPr>
          <w:p w14:paraId="131C4DC8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255.255.255. 0</w:t>
            </w:r>
          </w:p>
        </w:tc>
        <w:tc>
          <w:tcPr>
            <w:tcW w:w="2335" w:type="dxa"/>
          </w:tcPr>
          <w:p w14:paraId="3FE0A309" w14:textId="77777777" w:rsidR="00783E29" w:rsidRDefault="00783E29" w:rsidP="00EF336F">
            <w:pPr>
              <w:rPr>
                <w:lang w:val="ru-RU"/>
              </w:rPr>
            </w:pPr>
            <w:r w:rsidRPr="009F36F1">
              <w:rPr>
                <w:lang w:val="ru-RU"/>
              </w:rPr>
              <w:t>195.200.83.</w:t>
            </w:r>
            <w:r>
              <w:rPr>
                <w:lang w:val="ru-RU"/>
              </w:rPr>
              <w:t>7</w:t>
            </w:r>
          </w:p>
        </w:tc>
      </w:tr>
      <w:tr w:rsidR="00783E29" w14:paraId="05A23C6A" w14:textId="77777777" w:rsidTr="00EF336F">
        <w:tc>
          <w:tcPr>
            <w:tcW w:w="1075" w:type="dxa"/>
            <w:tcBorders>
              <w:bottom w:val="single" w:sz="4" w:space="0" w:color="auto"/>
            </w:tcBorders>
          </w:tcPr>
          <w:p w14:paraId="25CAB9A2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D403F96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54D43F1F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6D867C2C" w14:textId="77777777" w:rsidR="00783E29" w:rsidRDefault="00783E29" w:rsidP="00EF336F">
            <w:pPr>
              <w:rPr>
                <w:lang w:val="ru-RU"/>
              </w:rPr>
            </w:pPr>
            <w:r>
              <w:t>195.200.83.80-99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5B56A41C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255.255.255. 0</w:t>
            </w:r>
          </w:p>
        </w:tc>
        <w:tc>
          <w:tcPr>
            <w:tcW w:w="2335" w:type="dxa"/>
            <w:tcBorders>
              <w:bottom w:val="single" w:sz="4" w:space="0" w:color="auto"/>
            </w:tcBorders>
          </w:tcPr>
          <w:p w14:paraId="25E2B764" w14:textId="77777777" w:rsidR="00783E29" w:rsidRPr="009138D3" w:rsidRDefault="00783E29" w:rsidP="00EF336F">
            <w:r>
              <w:rPr>
                <w:lang w:val="ru-RU"/>
              </w:rPr>
              <w:t>195.200.83.</w:t>
            </w:r>
            <w:r>
              <w:t>8</w:t>
            </w:r>
          </w:p>
        </w:tc>
      </w:tr>
      <w:tr w:rsidR="00783E29" w14:paraId="27D6FF3C" w14:textId="77777777" w:rsidTr="00EF336F">
        <w:tc>
          <w:tcPr>
            <w:tcW w:w="1075" w:type="dxa"/>
            <w:tcBorders>
              <w:top w:val="single" w:sz="36" w:space="0" w:color="4472C4" w:themeColor="accent1"/>
            </w:tcBorders>
          </w:tcPr>
          <w:p w14:paraId="3BF4741E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260" w:type="dxa"/>
            <w:tcBorders>
              <w:top w:val="single" w:sz="36" w:space="0" w:color="4472C4" w:themeColor="accent1"/>
            </w:tcBorders>
          </w:tcPr>
          <w:p w14:paraId="2C1772EC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530" w:type="dxa"/>
            <w:tcBorders>
              <w:top w:val="single" w:sz="36" w:space="0" w:color="4472C4" w:themeColor="accent1"/>
            </w:tcBorders>
          </w:tcPr>
          <w:p w14:paraId="1AA0A147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2340" w:type="dxa"/>
            <w:tcBorders>
              <w:top w:val="single" w:sz="36" w:space="0" w:color="4472C4" w:themeColor="accent1"/>
            </w:tcBorders>
          </w:tcPr>
          <w:p w14:paraId="1F57D698" w14:textId="77777777" w:rsidR="00783E29" w:rsidRDefault="00783E29" w:rsidP="00EF336F">
            <w:pPr>
              <w:rPr>
                <w:lang w:val="ru-RU"/>
              </w:rPr>
            </w:pPr>
            <w:r>
              <w:t>195.200.84.10-63</w:t>
            </w:r>
          </w:p>
        </w:tc>
        <w:tc>
          <w:tcPr>
            <w:tcW w:w="2250" w:type="dxa"/>
            <w:tcBorders>
              <w:top w:val="single" w:sz="36" w:space="0" w:color="4472C4" w:themeColor="accent1"/>
            </w:tcBorders>
          </w:tcPr>
          <w:p w14:paraId="07D048BC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255.255.255. 0</w:t>
            </w:r>
          </w:p>
        </w:tc>
        <w:tc>
          <w:tcPr>
            <w:tcW w:w="2335" w:type="dxa"/>
            <w:tcBorders>
              <w:top w:val="single" w:sz="36" w:space="0" w:color="4472C4" w:themeColor="accent1"/>
            </w:tcBorders>
          </w:tcPr>
          <w:p w14:paraId="5C82FAA9" w14:textId="77777777" w:rsidR="00783E29" w:rsidRDefault="00783E29" w:rsidP="00EF336F">
            <w:pPr>
              <w:rPr>
                <w:lang w:val="ru-RU"/>
              </w:rPr>
            </w:pPr>
            <w:r w:rsidRPr="003D2C76">
              <w:rPr>
                <w:lang w:val="ru-RU"/>
              </w:rPr>
              <w:t>195.200.84.2</w:t>
            </w:r>
          </w:p>
        </w:tc>
      </w:tr>
      <w:tr w:rsidR="00783E29" w:rsidRPr="00E14464" w14:paraId="3B43C8E6" w14:textId="77777777" w:rsidTr="00EF336F">
        <w:tc>
          <w:tcPr>
            <w:tcW w:w="1075" w:type="dxa"/>
            <w:tcBorders>
              <w:bottom w:val="single" w:sz="4" w:space="0" w:color="auto"/>
            </w:tcBorders>
          </w:tcPr>
          <w:p w14:paraId="7E0A7277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1D63EFB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33B17D9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4D0EB2A1" w14:textId="77777777" w:rsidR="00783E29" w:rsidRPr="00E14464" w:rsidRDefault="00783E29" w:rsidP="00EF336F">
            <w:r w:rsidRPr="00E14464">
              <w:rPr>
                <w:lang w:val="ru-RU"/>
              </w:rPr>
              <w:t>195.200.84.</w:t>
            </w:r>
            <w:r>
              <w:t>64</w:t>
            </w:r>
            <w:r w:rsidRPr="00E14464">
              <w:rPr>
                <w:lang w:val="ru-RU"/>
              </w:rPr>
              <w:t>-6</w:t>
            </w:r>
            <w:r>
              <w:t>9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47E79950" w14:textId="77777777" w:rsidR="00783E29" w:rsidRDefault="00783E29" w:rsidP="00EF336F">
            <w:pPr>
              <w:rPr>
                <w:lang w:val="ru-RU"/>
              </w:rPr>
            </w:pPr>
            <w:r>
              <w:rPr>
                <w:lang w:val="ru-RU"/>
              </w:rPr>
              <w:t>255.255.255. 0</w:t>
            </w:r>
          </w:p>
        </w:tc>
        <w:tc>
          <w:tcPr>
            <w:tcW w:w="2335" w:type="dxa"/>
            <w:tcBorders>
              <w:bottom w:val="single" w:sz="4" w:space="0" w:color="auto"/>
            </w:tcBorders>
          </w:tcPr>
          <w:p w14:paraId="1AF16F33" w14:textId="77777777" w:rsidR="00783E29" w:rsidRDefault="00783E29" w:rsidP="00EF336F">
            <w:pPr>
              <w:rPr>
                <w:lang w:val="ru-RU"/>
              </w:rPr>
            </w:pPr>
            <w:r w:rsidRPr="003D2C76">
              <w:rPr>
                <w:lang w:val="ru-RU"/>
              </w:rPr>
              <w:t>195.200.84.2</w:t>
            </w:r>
          </w:p>
        </w:tc>
      </w:tr>
    </w:tbl>
    <w:p w14:paraId="54F897E0" w14:textId="77777777" w:rsidR="00783E29" w:rsidRDefault="00783E29" w:rsidP="00663F45">
      <w:pPr>
        <w:rPr>
          <w:lang w:val="ru-RU"/>
        </w:rPr>
      </w:pPr>
    </w:p>
    <w:p w14:paraId="7BC6CB9F" w14:textId="147E7E34" w:rsidR="000723EA" w:rsidRDefault="000723EA">
      <w:pPr>
        <w:rPr>
          <w:lang w:val="ru-RU"/>
        </w:rPr>
      </w:pPr>
      <w:r>
        <w:rPr>
          <w:lang w:val="ru-RU"/>
        </w:rPr>
        <w:br w:type="page"/>
      </w:r>
    </w:p>
    <w:p w14:paraId="53BC475D" w14:textId="209443D1" w:rsidR="000723EA" w:rsidRPr="00DD3F4F" w:rsidRDefault="000723EA" w:rsidP="000723EA">
      <w:pPr>
        <w:pStyle w:val="Heading5"/>
        <w:rPr>
          <w:lang w:val="ru-RU"/>
        </w:rPr>
      </w:pPr>
      <w:r>
        <w:rPr>
          <w:lang w:val="ru-RU"/>
        </w:rPr>
        <w:lastRenderedPageBreak/>
        <w:t xml:space="preserve">Незаконченная схема в </w:t>
      </w:r>
      <w:r>
        <w:t>Cisco</w:t>
      </w:r>
      <w:r w:rsidRPr="00DD3F4F">
        <w:rPr>
          <w:lang w:val="ru-RU"/>
        </w:rPr>
        <w:t xml:space="preserve"> </w:t>
      </w:r>
      <w:r>
        <w:t>Packet</w:t>
      </w:r>
      <w:r w:rsidRPr="00DD3F4F">
        <w:rPr>
          <w:lang w:val="ru-RU"/>
        </w:rPr>
        <w:t xml:space="preserve"> </w:t>
      </w:r>
      <w:r>
        <w:t>Tracer</w:t>
      </w:r>
      <w:r w:rsidRPr="00DD3F4F">
        <w:rPr>
          <w:lang w:val="ru-RU"/>
        </w:rPr>
        <w:t xml:space="preserve"> </w:t>
      </w:r>
    </w:p>
    <w:p w14:paraId="13A8BE96" w14:textId="4BA4304C" w:rsidR="000723EA" w:rsidRDefault="000723EA">
      <w:pPr>
        <w:rPr>
          <w:lang w:val="ru-RU"/>
        </w:rPr>
      </w:pPr>
      <w:r>
        <w:rPr>
          <w:noProof/>
        </w:rPr>
        <w:drawing>
          <wp:inline distT="0" distB="0" distL="0" distR="0" wp14:anchorId="74DDA91A" wp14:editId="698A4320">
            <wp:extent cx="6858000" cy="4885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10A7" w14:textId="647C67D8" w:rsidR="00D31B10" w:rsidRDefault="00F5401C">
      <w:pPr>
        <w:rPr>
          <w:lang w:val="ru-RU"/>
        </w:rPr>
      </w:pPr>
      <w:r>
        <w:rPr>
          <w:lang w:val="ru-RU"/>
        </w:rPr>
        <w:br w:type="page"/>
      </w:r>
    </w:p>
    <w:p w14:paraId="4C5D9546" w14:textId="7D70DDEF" w:rsidR="00D31B10" w:rsidRDefault="00D31B10" w:rsidP="00D31B10">
      <w:pPr>
        <w:pStyle w:val="Heading4"/>
        <w:rPr>
          <w:lang w:val="ru-RU"/>
        </w:rPr>
      </w:pPr>
      <w:r>
        <w:rPr>
          <w:lang w:val="ru-RU"/>
        </w:rPr>
        <w:lastRenderedPageBreak/>
        <w:t>Вариант 2. Верный. Каждый порт маршрутизаторов соединен с одной и только одной сетью</w:t>
      </w:r>
    </w:p>
    <w:p w14:paraId="6DFF136E" w14:textId="74D643C3" w:rsidR="004A18AB" w:rsidRPr="000723EA" w:rsidRDefault="004A18AB" w:rsidP="004A18AB">
      <w:pPr>
        <w:rPr>
          <w:lang w:val="ru-RU"/>
        </w:rPr>
      </w:pPr>
      <w:r>
        <w:rPr>
          <w:lang w:val="ru-RU"/>
        </w:rPr>
        <w:t xml:space="preserve">Данный вариант в последствии был реализован в виде схемы </w:t>
      </w:r>
      <w:r>
        <w:t>Cisco</w:t>
      </w:r>
      <w:r w:rsidRPr="000723EA">
        <w:rPr>
          <w:lang w:val="ru-RU"/>
        </w:rPr>
        <w:t>.</w:t>
      </w:r>
    </w:p>
    <w:p w14:paraId="2DF0BFB8" w14:textId="34342C82" w:rsidR="00D31B10" w:rsidRPr="00D31B10" w:rsidRDefault="00D31B10" w:rsidP="00D31B10">
      <w:pPr>
        <w:rPr>
          <w:lang w:val="ru-RU"/>
        </w:rPr>
      </w:pPr>
      <w:r>
        <w:rPr>
          <w:noProof/>
        </w:rPr>
        <w:drawing>
          <wp:inline distT="0" distB="0" distL="0" distR="0" wp14:anchorId="4F57F2D3" wp14:editId="5D24C290">
            <wp:extent cx="6858000" cy="5625268"/>
            <wp:effectExtent l="0" t="0" r="0" b="0"/>
            <wp:docPr id="2" name="Picture 2" descr="C:\Users\Aleksey\AppData\Local\Microsoft\Windows\INetCache\Content.Word\Commutation scheme detailed 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ksey\AppData\Local\Microsoft\Windows\INetCache\Content.Word\Commutation scheme detailed v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2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F59FD" w14:textId="450ADA18" w:rsidR="00D31B10" w:rsidRDefault="00D31B10">
      <w:pPr>
        <w:rPr>
          <w:lang w:val="ru-RU"/>
        </w:rPr>
      </w:pPr>
      <w:r>
        <w:rPr>
          <w:lang w:val="ru-RU"/>
        </w:rPr>
        <w:br w:type="page"/>
      </w:r>
    </w:p>
    <w:p w14:paraId="201012FB" w14:textId="77777777" w:rsidR="00F5401C" w:rsidRDefault="00F5401C">
      <w:pPr>
        <w:rPr>
          <w:lang w:val="ru-RU"/>
        </w:rPr>
      </w:pPr>
    </w:p>
    <w:p w14:paraId="38FBFD83" w14:textId="77777777" w:rsidR="00663F45" w:rsidRDefault="00663F45" w:rsidP="00663F45">
      <w:pPr>
        <w:pStyle w:val="Heading2"/>
        <w:rPr>
          <w:lang w:val="ru-RU"/>
        </w:rPr>
      </w:pPr>
      <w:bookmarkStart w:id="13" w:name="_Toc484505685"/>
      <w:r>
        <w:rPr>
          <w:lang w:val="ru-RU"/>
        </w:rPr>
        <w:t>Задание 1.2</w:t>
      </w:r>
      <w:bookmarkEnd w:id="13"/>
    </w:p>
    <w:p w14:paraId="36396E6F" w14:textId="40AD99E2" w:rsidR="00663F45" w:rsidRDefault="009A1586" w:rsidP="009A1586">
      <w:pPr>
        <w:rPr>
          <w:lang w:val="ru-RU"/>
        </w:rPr>
      </w:pPr>
      <w:r w:rsidRPr="009A1586">
        <w:rPr>
          <w:lang w:val="ru-RU"/>
        </w:rPr>
        <w:t>Необходимо построить таблицу распредел</w:t>
      </w:r>
      <w:r w:rsidR="00C1019E">
        <w:rPr>
          <w:lang w:val="ru-RU"/>
        </w:rPr>
        <w:t>ения IP адресов, масок и шлюзов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1209"/>
        <w:gridCol w:w="1525"/>
        <w:gridCol w:w="2225"/>
        <w:gridCol w:w="2152"/>
        <w:gridCol w:w="2619"/>
      </w:tblGrid>
      <w:tr w:rsidR="00D132B8" w14:paraId="1B099662" w14:textId="77777777" w:rsidTr="00B677A9">
        <w:tc>
          <w:tcPr>
            <w:tcW w:w="1060" w:type="dxa"/>
            <w:tcBorders>
              <w:bottom w:val="single" w:sz="36" w:space="0" w:color="4472C4" w:themeColor="accent1"/>
            </w:tcBorders>
          </w:tcPr>
          <w:p w14:paraId="544E6068" w14:textId="77777777" w:rsidR="00A63CFB" w:rsidRDefault="00A63CFB" w:rsidP="009A1586">
            <w:pPr>
              <w:rPr>
                <w:lang w:val="ru-RU"/>
              </w:rPr>
            </w:pPr>
            <w:r w:rsidRPr="00A63CFB">
              <w:rPr>
                <w:lang w:val="ru-RU"/>
              </w:rPr>
              <w:t>Сетевая группа</w:t>
            </w:r>
          </w:p>
        </w:tc>
        <w:tc>
          <w:tcPr>
            <w:tcW w:w="1209" w:type="dxa"/>
            <w:tcBorders>
              <w:bottom w:val="single" w:sz="36" w:space="0" w:color="4472C4" w:themeColor="accent1"/>
            </w:tcBorders>
          </w:tcPr>
          <w:p w14:paraId="5DD54594" w14:textId="77777777" w:rsidR="00A63CFB" w:rsidRDefault="00A63CFB" w:rsidP="009A1586">
            <w:pPr>
              <w:rPr>
                <w:lang w:val="ru-RU"/>
              </w:rPr>
            </w:pPr>
            <w:r w:rsidRPr="00A63CFB">
              <w:rPr>
                <w:lang w:val="ru-RU"/>
              </w:rPr>
              <w:t>Номер отдела</w:t>
            </w:r>
          </w:p>
        </w:tc>
        <w:tc>
          <w:tcPr>
            <w:tcW w:w="1525" w:type="dxa"/>
            <w:tcBorders>
              <w:bottom w:val="single" w:sz="36" w:space="0" w:color="4472C4" w:themeColor="accent1"/>
            </w:tcBorders>
          </w:tcPr>
          <w:p w14:paraId="59DB29C3" w14:textId="77777777" w:rsidR="00A63CFB" w:rsidRPr="00A63CFB" w:rsidRDefault="00A63CFB" w:rsidP="00A63CFB">
            <w:pPr>
              <w:rPr>
                <w:lang w:val="ru-RU"/>
              </w:rPr>
            </w:pPr>
            <w:r w:rsidRPr="00A63CFB">
              <w:rPr>
                <w:lang w:val="ru-RU"/>
              </w:rPr>
              <w:t xml:space="preserve">Количество </w:t>
            </w:r>
          </w:p>
          <w:p w14:paraId="47DE065D" w14:textId="77777777" w:rsidR="00A63CFB" w:rsidRDefault="00A63CFB" w:rsidP="00A63CFB">
            <w:pPr>
              <w:rPr>
                <w:lang w:val="ru-RU"/>
              </w:rPr>
            </w:pPr>
            <w:r w:rsidRPr="00A63CFB">
              <w:rPr>
                <w:lang w:val="ru-RU"/>
              </w:rPr>
              <w:t>компьютеров</w:t>
            </w:r>
          </w:p>
        </w:tc>
        <w:tc>
          <w:tcPr>
            <w:tcW w:w="2225" w:type="dxa"/>
            <w:tcBorders>
              <w:bottom w:val="single" w:sz="36" w:space="0" w:color="4472C4" w:themeColor="accent1"/>
            </w:tcBorders>
          </w:tcPr>
          <w:p w14:paraId="2BA70689" w14:textId="77777777" w:rsidR="00A63CFB" w:rsidRPr="00A63CFB" w:rsidRDefault="00A63CFB" w:rsidP="00A63CFB">
            <w:pPr>
              <w:rPr>
                <w:lang w:val="ru-RU"/>
              </w:rPr>
            </w:pPr>
            <w:r w:rsidRPr="00A63CFB">
              <w:rPr>
                <w:lang w:val="ru-RU"/>
              </w:rPr>
              <w:t>Диапазон IP-</w:t>
            </w:r>
          </w:p>
          <w:p w14:paraId="41B28D10" w14:textId="77777777" w:rsidR="00A63CFB" w:rsidRDefault="00A63CFB" w:rsidP="00A63CFB">
            <w:pPr>
              <w:rPr>
                <w:lang w:val="ru-RU"/>
              </w:rPr>
            </w:pPr>
            <w:r w:rsidRPr="00A63CFB">
              <w:rPr>
                <w:lang w:val="ru-RU"/>
              </w:rPr>
              <w:t>адресов</w:t>
            </w:r>
          </w:p>
        </w:tc>
        <w:tc>
          <w:tcPr>
            <w:tcW w:w="2152" w:type="dxa"/>
            <w:tcBorders>
              <w:bottom w:val="single" w:sz="36" w:space="0" w:color="4472C4" w:themeColor="accent1"/>
            </w:tcBorders>
          </w:tcPr>
          <w:p w14:paraId="79DA69BD" w14:textId="77777777" w:rsidR="00A63CFB" w:rsidRDefault="00A63CFB" w:rsidP="009A1586">
            <w:pPr>
              <w:rPr>
                <w:lang w:val="ru-RU"/>
              </w:rPr>
            </w:pPr>
            <w:r w:rsidRPr="00A63CFB">
              <w:rPr>
                <w:lang w:val="ru-RU"/>
              </w:rPr>
              <w:t>Маска подсети</w:t>
            </w:r>
          </w:p>
        </w:tc>
        <w:tc>
          <w:tcPr>
            <w:tcW w:w="2619" w:type="dxa"/>
            <w:tcBorders>
              <w:bottom w:val="single" w:sz="36" w:space="0" w:color="4472C4" w:themeColor="accent1"/>
            </w:tcBorders>
          </w:tcPr>
          <w:p w14:paraId="4B176A13" w14:textId="77777777" w:rsidR="00A63CFB" w:rsidRPr="00A63CFB" w:rsidRDefault="00A63CFB" w:rsidP="00A63CFB">
            <w:pPr>
              <w:rPr>
                <w:lang w:val="ru-RU"/>
              </w:rPr>
            </w:pPr>
            <w:commentRangeStart w:id="14"/>
            <w:commentRangeStart w:id="15"/>
            <w:r w:rsidRPr="00A63CFB">
              <w:rPr>
                <w:lang w:val="ru-RU"/>
              </w:rPr>
              <w:t xml:space="preserve">IP адрес шлюза </w:t>
            </w:r>
          </w:p>
          <w:p w14:paraId="5C4D42D4" w14:textId="77777777" w:rsidR="00A63CFB" w:rsidRDefault="00A63CFB" w:rsidP="00A63CFB">
            <w:pPr>
              <w:rPr>
                <w:lang w:val="ru-RU"/>
              </w:rPr>
            </w:pPr>
            <w:r w:rsidRPr="00A63CFB">
              <w:rPr>
                <w:lang w:val="ru-RU"/>
              </w:rPr>
              <w:t>(маршрутизатора)</w:t>
            </w:r>
            <w:commentRangeEnd w:id="14"/>
            <w:r w:rsidR="003D2C76">
              <w:rPr>
                <w:rStyle w:val="CommentReference"/>
              </w:rPr>
              <w:commentReference w:id="14"/>
            </w:r>
            <w:commentRangeEnd w:id="15"/>
            <w:r w:rsidR="000B1F31">
              <w:rPr>
                <w:rStyle w:val="CommentReference"/>
              </w:rPr>
              <w:commentReference w:id="15"/>
            </w:r>
          </w:p>
        </w:tc>
      </w:tr>
      <w:tr w:rsidR="00B677A9" w14:paraId="5B6001E8" w14:textId="77777777" w:rsidTr="00B677A9">
        <w:tc>
          <w:tcPr>
            <w:tcW w:w="1060" w:type="dxa"/>
            <w:tcBorders>
              <w:top w:val="single" w:sz="36" w:space="0" w:color="4472C4" w:themeColor="accent1"/>
            </w:tcBorders>
          </w:tcPr>
          <w:p w14:paraId="59DAFF7F" w14:textId="77777777" w:rsidR="00B677A9" w:rsidRPr="00622670" w:rsidRDefault="00B677A9" w:rsidP="00B677A9">
            <w:r>
              <w:t>1</w:t>
            </w:r>
          </w:p>
        </w:tc>
        <w:tc>
          <w:tcPr>
            <w:tcW w:w="1209" w:type="dxa"/>
            <w:tcBorders>
              <w:top w:val="single" w:sz="36" w:space="0" w:color="4472C4" w:themeColor="accent1"/>
            </w:tcBorders>
          </w:tcPr>
          <w:p w14:paraId="4188996E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525" w:type="dxa"/>
            <w:tcBorders>
              <w:top w:val="single" w:sz="36" w:space="0" w:color="4472C4" w:themeColor="accent1"/>
            </w:tcBorders>
          </w:tcPr>
          <w:p w14:paraId="3072F930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2225" w:type="dxa"/>
            <w:tcBorders>
              <w:top w:val="single" w:sz="36" w:space="0" w:color="4472C4" w:themeColor="accent1"/>
            </w:tcBorders>
          </w:tcPr>
          <w:p w14:paraId="45CE7350" w14:textId="3119C6C9" w:rsidR="00B677A9" w:rsidRPr="00B677A9" w:rsidRDefault="00B677A9" w:rsidP="00131ACF">
            <w:pPr>
              <w:tabs>
                <w:tab w:val="right" w:pos="2009"/>
              </w:tabs>
              <w:rPr>
                <w:lang w:val="ru-RU"/>
              </w:rPr>
            </w:pPr>
            <w:r>
              <w:rPr>
                <w:lang w:val="ru-RU"/>
              </w:rPr>
              <w:t>195.200.4.6-</w:t>
            </w:r>
            <w:r w:rsidR="00131ACF">
              <w:rPr>
                <w:lang w:val="ru-RU"/>
              </w:rPr>
              <w:t>56</w:t>
            </w:r>
            <w:r w:rsidR="00131ACF">
              <w:rPr>
                <w:lang w:val="ru-RU"/>
              </w:rPr>
              <w:tab/>
            </w:r>
          </w:p>
        </w:tc>
        <w:tc>
          <w:tcPr>
            <w:tcW w:w="2152" w:type="dxa"/>
            <w:tcBorders>
              <w:top w:val="single" w:sz="36" w:space="0" w:color="4472C4" w:themeColor="accent1"/>
            </w:tcBorders>
          </w:tcPr>
          <w:p w14:paraId="1C2AABD7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255.255.255.0</w:t>
            </w:r>
          </w:p>
        </w:tc>
        <w:tc>
          <w:tcPr>
            <w:tcW w:w="2619" w:type="dxa"/>
            <w:tcBorders>
              <w:top w:val="single" w:sz="36" w:space="0" w:color="4472C4" w:themeColor="accent1"/>
            </w:tcBorders>
          </w:tcPr>
          <w:p w14:paraId="2C0F2089" w14:textId="309A255E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195.200.4.2</w:t>
            </w:r>
          </w:p>
        </w:tc>
      </w:tr>
      <w:tr w:rsidR="00B677A9" w14:paraId="6F8E26E4" w14:textId="77777777" w:rsidTr="00B677A9">
        <w:tc>
          <w:tcPr>
            <w:tcW w:w="1060" w:type="dxa"/>
          </w:tcPr>
          <w:p w14:paraId="0D360ED4" w14:textId="77777777" w:rsidR="00B677A9" w:rsidRPr="00622670" w:rsidRDefault="00B677A9" w:rsidP="00B677A9">
            <w:r>
              <w:t>1</w:t>
            </w:r>
          </w:p>
        </w:tc>
        <w:tc>
          <w:tcPr>
            <w:tcW w:w="1209" w:type="dxa"/>
          </w:tcPr>
          <w:p w14:paraId="6DE3A3EB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525" w:type="dxa"/>
          </w:tcPr>
          <w:p w14:paraId="51146475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2225" w:type="dxa"/>
          </w:tcPr>
          <w:p w14:paraId="165EC089" w14:textId="74DD4657" w:rsidR="00B677A9" w:rsidRP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195.200.9.6-</w:t>
            </w:r>
            <w:r w:rsidR="002104E6">
              <w:rPr>
                <w:lang w:val="ru-RU"/>
              </w:rPr>
              <w:t>33</w:t>
            </w:r>
          </w:p>
        </w:tc>
        <w:tc>
          <w:tcPr>
            <w:tcW w:w="2152" w:type="dxa"/>
          </w:tcPr>
          <w:p w14:paraId="4C0D0E0D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255.255.255.0</w:t>
            </w:r>
          </w:p>
        </w:tc>
        <w:tc>
          <w:tcPr>
            <w:tcW w:w="2619" w:type="dxa"/>
          </w:tcPr>
          <w:p w14:paraId="2BE0F119" w14:textId="114A846B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195.200.9.2</w:t>
            </w:r>
          </w:p>
        </w:tc>
      </w:tr>
      <w:tr w:rsidR="00B677A9" w14:paraId="387F28AC" w14:textId="77777777" w:rsidTr="00B677A9">
        <w:tc>
          <w:tcPr>
            <w:tcW w:w="1060" w:type="dxa"/>
          </w:tcPr>
          <w:p w14:paraId="3B76FEBA" w14:textId="77777777" w:rsidR="00B677A9" w:rsidRPr="00622670" w:rsidRDefault="00B677A9" w:rsidP="00B677A9">
            <w:r>
              <w:t>1</w:t>
            </w:r>
          </w:p>
        </w:tc>
        <w:tc>
          <w:tcPr>
            <w:tcW w:w="1209" w:type="dxa"/>
          </w:tcPr>
          <w:p w14:paraId="5F16EFD3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25" w:type="dxa"/>
          </w:tcPr>
          <w:p w14:paraId="0DFB4BB8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2225" w:type="dxa"/>
          </w:tcPr>
          <w:p w14:paraId="7C94920E" w14:textId="276CE873" w:rsidR="00B677A9" w:rsidRP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195.200.1.6-</w:t>
            </w:r>
            <w:r w:rsidR="002104E6">
              <w:rPr>
                <w:lang w:val="ru-RU"/>
              </w:rPr>
              <w:t>49</w:t>
            </w:r>
          </w:p>
        </w:tc>
        <w:tc>
          <w:tcPr>
            <w:tcW w:w="2152" w:type="dxa"/>
          </w:tcPr>
          <w:p w14:paraId="6AB41679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255.255.255.0</w:t>
            </w:r>
          </w:p>
        </w:tc>
        <w:tc>
          <w:tcPr>
            <w:tcW w:w="2619" w:type="dxa"/>
          </w:tcPr>
          <w:p w14:paraId="19CF15AC" w14:textId="198EC60F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195.200.1.2</w:t>
            </w:r>
          </w:p>
        </w:tc>
      </w:tr>
      <w:tr w:rsidR="00B677A9" w14:paraId="377FD98A" w14:textId="77777777" w:rsidTr="00B677A9">
        <w:tc>
          <w:tcPr>
            <w:tcW w:w="1060" w:type="dxa"/>
            <w:tcBorders>
              <w:bottom w:val="single" w:sz="4" w:space="0" w:color="auto"/>
            </w:tcBorders>
          </w:tcPr>
          <w:p w14:paraId="01482960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14:paraId="48680803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5A084783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225" w:type="dxa"/>
            <w:tcBorders>
              <w:bottom w:val="single" w:sz="4" w:space="0" w:color="auto"/>
            </w:tcBorders>
          </w:tcPr>
          <w:p w14:paraId="0AAC4B87" w14:textId="5F2E3140" w:rsidR="00B677A9" w:rsidRP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195.200.5.6-</w:t>
            </w:r>
            <w:r w:rsidR="002104E6">
              <w:rPr>
                <w:lang w:val="ru-RU"/>
              </w:rPr>
              <w:t>14</w:t>
            </w: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14:paraId="0EDA32D8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255.255.255.0</w:t>
            </w:r>
          </w:p>
        </w:tc>
        <w:tc>
          <w:tcPr>
            <w:tcW w:w="2619" w:type="dxa"/>
            <w:tcBorders>
              <w:bottom w:val="single" w:sz="4" w:space="0" w:color="auto"/>
            </w:tcBorders>
          </w:tcPr>
          <w:p w14:paraId="63DD2FCE" w14:textId="2FB95CA0" w:rsidR="00B677A9" w:rsidRPr="00DD011B" w:rsidRDefault="00B677A9" w:rsidP="00B677A9">
            <w:r>
              <w:rPr>
                <w:lang w:val="ru-RU"/>
              </w:rPr>
              <w:t>195.200.5.2</w:t>
            </w:r>
          </w:p>
        </w:tc>
      </w:tr>
      <w:tr w:rsidR="00B677A9" w14:paraId="211A3C60" w14:textId="77777777" w:rsidTr="00B677A9">
        <w:tc>
          <w:tcPr>
            <w:tcW w:w="1060" w:type="dxa"/>
            <w:tcBorders>
              <w:top w:val="single" w:sz="36" w:space="0" w:color="4472C4" w:themeColor="accent1"/>
            </w:tcBorders>
          </w:tcPr>
          <w:p w14:paraId="3EC94598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09" w:type="dxa"/>
            <w:tcBorders>
              <w:top w:val="single" w:sz="36" w:space="0" w:color="4472C4" w:themeColor="accent1"/>
            </w:tcBorders>
          </w:tcPr>
          <w:p w14:paraId="4A7FB67A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525" w:type="dxa"/>
            <w:tcBorders>
              <w:top w:val="single" w:sz="36" w:space="0" w:color="4472C4" w:themeColor="accent1"/>
            </w:tcBorders>
          </w:tcPr>
          <w:p w14:paraId="2088537E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2225" w:type="dxa"/>
            <w:tcBorders>
              <w:top w:val="single" w:sz="36" w:space="0" w:color="4472C4" w:themeColor="accent1"/>
            </w:tcBorders>
          </w:tcPr>
          <w:p w14:paraId="28F7D534" w14:textId="2EF8414B" w:rsidR="00B677A9" w:rsidRP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195.200.8.6-</w:t>
            </w:r>
            <w:r w:rsidR="002104E6">
              <w:rPr>
                <w:lang w:val="ru-RU"/>
              </w:rPr>
              <w:t>43</w:t>
            </w:r>
          </w:p>
        </w:tc>
        <w:tc>
          <w:tcPr>
            <w:tcW w:w="2152" w:type="dxa"/>
            <w:tcBorders>
              <w:top w:val="single" w:sz="36" w:space="0" w:color="4472C4" w:themeColor="accent1"/>
            </w:tcBorders>
          </w:tcPr>
          <w:p w14:paraId="46BAE9DB" w14:textId="77777777" w:rsidR="00B677A9" w:rsidRDefault="00B677A9" w:rsidP="00B677A9">
            <w:pPr>
              <w:rPr>
                <w:lang w:val="ru-RU"/>
              </w:rPr>
            </w:pPr>
            <w:commentRangeStart w:id="16"/>
            <w:r>
              <w:rPr>
                <w:lang w:val="ru-RU"/>
              </w:rPr>
              <w:t>255.255.255. 0</w:t>
            </w:r>
            <w:commentRangeEnd w:id="16"/>
            <w:r>
              <w:rPr>
                <w:rStyle w:val="CommentReference"/>
              </w:rPr>
              <w:commentReference w:id="16"/>
            </w:r>
          </w:p>
        </w:tc>
        <w:tc>
          <w:tcPr>
            <w:tcW w:w="2619" w:type="dxa"/>
            <w:tcBorders>
              <w:top w:val="single" w:sz="36" w:space="0" w:color="4472C4" w:themeColor="accent1"/>
            </w:tcBorders>
          </w:tcPr>
          <w:p w14:paraId="0BAA58B8" w14:textId="78A981DC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195.200.8.2</w:t>
            </w:r>
          </w:p>
        </w:tc>
      </w:tr>
      <w:tr w:rsidR="00B677A9" w14:paraId="55BB0821" w14:textId="77777777" w:rsidTr="00B677A9">
        <w:tc>
          <w:tcPr>
            <w:tcW w:w="1060" w:type="dxa"/>
            <w:tcBorders>
              <w:bottom w:val="single" w:sz="4" w:space="0" w:color="auto"/>
            </w:tcBorders>
          </w:tcPr>
          <w:p w14:paraId="068AE4D4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14:paraId="1979441A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5C365DEE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2225" w:type="dxa"/>
            <w:tcBorders>
              <w:bottom w:val="single" w:sz="4" w:space="0" w:color="auto"/>
            </w:tcBorders>
          </w:tcPr>
          <w:p w14:paraId="2CBE4E0D" w14:textId="294019EC" w:rsidR="00B677A9" w:rsidRP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195.200.12.6-</w:t>
            </w:r>
            <w:r w:rsidR="002104E6">
              <w:rPr>
                <w:lang w:val="ru-RU"/>
              </w:rPr>
              <w:t>79</w:t>
            </w: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14:paraId="1BC5135B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255.255.255. 0</w:t>
            </w:r>
          </w:p>
        </w:tc>
        <w:tc>
          <w:tcPr>
            <w:tcW w:w="2619" w:type="dxa"/>
            <w:tcBorders>
              <w:bottom w:val="single" w:sz="4" w:space="0" w:color="auto"/>
            </w:tcBorders>
          </w:tcPr>
          <w:p w14:paraId="72843A3C" w14:textId="0E68369B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195.200.12.2</w:t>
            </w:r>
          </w:p>
        </w:tc>
      </w:tr>
      <w:tr w:rsidR="00B677A9" w14:paraId="3D783F0A" w14:textId="77777777" w:rsidTr="00B677A9">
        <w:tc>
          <w:tcPr>
            <w:tcW w:w="1060" w:type="dxa"/>
            <w:tcBorders>
              <w:top w:val="single" w:sz="36" w:space="0" w:color="4472C4" w:themeColor="accent1"/>
            </w:tcBorders>
          </w:tcPr>
          <w:p w14:paraId="0333CF68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09" w:type="dxa"/>
            <w:tcBorders>
              <w:top w:val="single" w:sz="36" w:space="0" w:color="4472C4" w:themeColor="accent1"/>
            </w:tcBorders>
          </w:tcPr>
          <w:p w14:paraId="75A86E18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525" w:type="dxa"/>
            <w:tcBorders>
              <w:top w:val="single" w:sz="36" w:space="0" w:color="4472C4" w:themeColor="accent1"/>
            </w:tcBorders>
          </w:tcPr>
          <w:p w14:paraId="59947A18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2225" w:type="dxa"/>
            <w:tcBorders>
              <w:top w:val="single" w:sz="36" w:space="0" w:color="4472C4" w:themeColor="accent1"/>
            </w:tcBorders>
          </w:tcPr>
          <w:p w14:paraId="301CC05D" w14:textId="7EF8A7D3" w:rsidR="00B677A9" w:rsidRP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195.200.10.6-</w:t>
            </w:r>
            <w:r w:rsidR="002104E6">
              <w:rPr>
                <w:lang w:val="ru-RU"/>
              </w:rPr>
              <w:t>58</w:t>
            </w:r>
          </w:p>
        </w:tc>
        <w:tc>
          <w:tcPr>
            <w:tcW w:w="2152" w:type="dxa"/>
            <w:tcBorders>
              <w:top w:val="single" w:sz="36" w:space="0" w:color="4472C4" w:themeColor="accent1"/>
            </w:tcBorders>
          </w:tcPr>
          <w:p w14:paraId="5A0C7ADD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255.255.255. 0</w:t>
            </w:r>
          </w:p>
        </w:tc>
        <w:tc>
          <w:tcPr>
            <w:tcW w:w="2619" w:type="dxa"/>
            <w:tcBorders>
              <w:top w:val="single" w:sz="36" w:space="0" w:color="4472C4" w:themeColor="accent1"/>
            </w:tcBorders>
          </w:tcPr>
          <w:p w14:paraId="2BD24A47" w14:textId="4BCB16D2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195.200.10.2</w:t>
            </w:r>
          </w:p>
        </w:tc>
      </w:tr>
      <w:tr w:rsidR="00B677A9" w14:paraId="41B30E04" w14:textId="77777777" w:rsidTr="00B677A9">
        <w:tc>
          <w:tcPr>
            <w:tcW w:w="1060" w:type="dxa"/>
          </w:tcPr>
          <w:p w14:paraId="491733C8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09" w:type="dxa"/>
          </w:tcPr>
          <w:p w14:paraId="1A2A4EA2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525" w:type="dxa"/>
          </w:tcPr>
          <w:p w14:paraId="6417618F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25" w:type="dxa"/>
          </w:tcPr>
          <w:p w14:paraId="70069A71" w14:textId="244B3926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195.200.6.6-</w:t>
            </w:r>
            <w:r w:rsidR="002104E6">
              <w:rPr>
                <w:lang w:val="ru-RU"/>
              </w:rPr>
              <w:t>7</w:t>
            </w:r>
          </w:p>
        </w:tc>
        <w:tc>
          <w:tcPr>
            <w:tcW w:w="2152" w:type="dxa"/>
          </w:tcPr>
          <w:p w14:paraId="485FC5AE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255.255.255. 0</w:t>
            </w:r>
          </w:p>
        </w:tc>
        <w:tc>
          <w:tcPr>
            <w:tcW w:w="2619" w:type="dxa"/>
          </w:tcPr>
          <w:p w14:paraId="1D2F7BF4" w14:textId="5E8A00D1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195.200.6.2</w:t>
            </w:r>
          </w:p>
        </w:tc>
      </w:tr>
      <w:tr w:rsidR="00B677A9" w14:paraId="169FE044" w14:textId="77777777" w:rsidTr="00B677A9">
        <w:tc>
          <w:tcPr>
            <w:tcW w:w="1060" w:type="dxa"/>
          </w:tcPr>
          <w:p w14:paraId="0D2D8925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09" w:type="dxa"/>
          </w:tcPr>
          <w:p w14:paraId="26F3142E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525" w:type="dxa"/>
          </w:tcPr>
          <w:p w14:paraId="5659E3FA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225" w:type="dxa"/>
          </w:tcPr>
          <w:p w14:paraId="518BE1A9" w14:textId="3C86FB35" w:rsidR="00B677A9" w:rsidRP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195.200.11.6-</w:t>
            </w:r>
            <w:r w:rsidR="002104E6">
              <w:rPr>
                <w:lang w:val="ru-RU"/>
              </w:rPr>
              <w:t>20</w:t>
            </w:r>
          </w:p>
        </w:tc>
        <w:tc>
          <w:tcPr>
            <w:tcW w:w="2152" w:type="dxa"/>
          </w:tcPr>
          <w:p w14:paraId="7E5CE330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255.255.255. 0</w:t>
            </w:r>
          </w:p>
        </w:tc>
        <w:tc>
          <w:tcPr>
            <w:tcW w:w="2619" w:type="dxa"/>
          </w:tcPr>
          <w:p w14:paraId="4C849DA0" w14:textId="747FD058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195.200.11.2</w:t>
            </w:r>
          </w:p>
        </w:tc>
      </w:tr>
      <w:tr w:rsidR="00B677A9" w14:paraId="69B5A92C" w14:textId="77777777" w:rsidTr="00B677A9">
        <w:tc>
          <w:tcPr>
            <w:tcW w:w="1060" w:type="dxa"/>
            <w:tcBorders>
              <w:bottom w:val="single" w:sz="4" w:space="0" w:color="auto"/>
            </w:tcBorders>
          </w:tcPr>
          <w:p w14:paraId="0E6B3BB7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14:paraId="42DE98FF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70A04D58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2225" w:type="dxa"/>
            <w:tcBorders>
              <w:bottom w:val="single" w:sz="4" w:space="0" w:color="auto"/>
            </w:tcBorders>
          </w:tcPr>
          <w:p w14:paraId="50C41996" w14:textId="774CDBF1" w:rsidR="00B677A9" w:rsidRPr="002104E6" w:rsidRDefault="00B677A9" w:rsidP="00B677A9">
            <w:pPr>
              <w:rPr>
                <w:lang w:val="ru-RU"/>
              </w:rPr>
            </w:pPr>
            <w:r>
              <w:t>195.200.2.6-</w:t>
            </w:r>
            <w:r w:rsidR="002104E6">
              <w:rPr>
                <w:lang w:val="ru-RU"/>
              </w:rPr>
              <w:t>25</w:t>
            </w: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14:paraId="0E1669A2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255.255.255. 0</w:t>
            </w:r>
          </w:p>
        </w:tc>
        <w:tc>
          <w:tcPr>
            <w:tcW w:w="2619" w:type="dxa"/>
            <w:tcBorders>
              <w:bottom w:val="single" w:sz="4" w:space="0" w:color="auto"/>
            </w:tcBorders>
          </w:tcPr>
          <w:p w14:paraId="0CDF3309" w14:textId="09E40717" w:rsidR="00B677A9" w:rsidRPr="009138D3" w:rsidRDefault="00B677A9" w:rsidP="00B677A9">
            <w:r>
              <w:t>195.200.2.2</w:t>
            </w:r>
          </w:p>
        </w:tc>
      </w:tr>
      <w:tr w:rsidR="00B677A9" w14:paraId="67114473" w14:textId="77777777" w:rsidTr="00B677A9">
        <w:tc>
          <w:tcPr>
            <w:tcW w:w="1060" w:type="dxa"/>
            <w:tcBorders>
              <w:top w:val="single" w:sz="36" w:space="0" w:color="4472C4" w:themeColor="accent1"/>
            </w:tcBorders>
          </w:tcPr>
          <w:p w14:paraId="7927F311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209" w:type="dxa"/>
            <w:tcBorders>
              <w:top w:val="single" w:sz="36" w:space="0" w:color="4472C4" w:themeColor="accent1"/>
            </w:tcBorders>
          </w:tcPr>
          <w:p w14:paraId="0CA4DD92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525" w:type="dxa"/>
            <w:tcBorders>
              <w:top w:val="single" w:sz="36" w:space="0" w:color="4472C4" w:themeColor="accent1"/>
            </w:tcBorders>
          </w:tcPr>
          <w:p w14:paraId="2BD4F066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2225" w:type="dxa"/>
            <w:tcBorders>
              <w:top w:val="single" w:sz="36" w:space="0" w:color="4472C4" w:themeColor="accent1"/>
            </w:tcBorders>
          </w:tcPr>
          <w:p w14:paraId="23174209" w14:textId="157B6CAC" w:rsidR="00B677A9" w:rsidRP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195.200.3.6-</w:t>
            </w:r>
            <w:r w:rsidR="002104E6">
              <w:rPr>
                <w:lang w:val="ru-RU"/>
              </w:rPr>
              <w:t>59</w:t>
            </w:r>
          </w:p>
        </w:tc>
        <w:tc>
          <w:tcPr>
            <w:tcW w:w="2152" w:type="dxa"/>
            <w:tcBorders>
              <w:top w:val="single" w:sz="36" w:space="0" w:color="4472C4" w:themeColor="accent1"/>
            </w:tcBorders>
          </w:tcPr>
          <w:p w14:paraId="4E4D29F6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255.255.255. 0</w:t>
            </w:r>
          </w:p>
        </w:tc>
        <w:tc>
          <w:tcPr>
            <w:tcW w:w="2619" w:type="dxa"/>
            <w:tcBorders>
              <w:top w:val="single" w:sz="36" w:space="0" w:color="4472C4" w:themeColor="accent1"/>
            </w:tcBorders>
          </w:tcPr>
          <w:p w14:paraId="014FA248" w14:textId="391BD55D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195.200.3.2</w:t>
            </w:r>
          </w:p>
        </w:tc>
      </w:tr>
      <w:tr w:rsidR="00B677A9" w:rsidRPr="00E14464" w14:paraId="20DB4BF0" w14:textId="77777777" w:rsidTr="00B677A9">
        <w:tc>
          <w:tcPr>
            <w:tcW w:w="1060" w:type="dxa"/>
            <w:tcBorders>
              <w:bottom w:val="single" w:sz="4" w:space="0" w:color="auto"/>
            </w:tcBorders>
          </w:tcPr>
          <w:p w14:paraId="1C7BD4A2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14:paraId="55991C86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6DE81A11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225" w:type="dxa"/>
            <w:tcBorders>
              <w:bottom w:val="single" w:sz="4" w:space="0" w:color="auto"/>
            </w:tcBorders>
          </w:tcPr>
          <w:p w14:paraId="7C3CF2C3" w14:textId="3FFEC1F1" w:rsidR="00B677A9" w:rsidRPr="00E14464" w:rsidRDefault="00B677A9" w:rsidP="00B677A9">
            <w:r>
              <w:rPr>
                <w:lang w:val="ru-RU"/>
              </w:rPr>
              <w:t>195.200.7.6-</w:t>
            </w:r>
            <w:r w:rsidR="002104E6">
              <w:rPr>
                <w:lang w:val="ru-RU"/>
              </w:rPr>
              <w:t>11</w:t>
            </w: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14:paraId="493A14F5" w14:textId="77777777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255.255.255. 0</w:t>
            </w:r>
          </w:p>
        </w:tc>
        <w:tc>
          <w:tcPr>
            <w:tcW w:w="2619" w:type="dxa"/>
            <w:tcBorders>
              <w:bottom w:val="single" w:sz="4" w:space="0" w:color="auto"/>
            </w:tcBorders>
          </w:tcPr>
          <w:p w14:paraId="5442C70E" w14:textId="71B108A6" w:rsidR="00B677A9" w:rsidRDefault="00B677A9" w:rsidP="00B677A9">
            <w:pPr>
              <w:rPr>
                <w:lang w:val="ru-RU"/>
              </w:rPr>
            </w:pPr>
            <w:r>
              <w:rPr>
                <w:lang w:val="ru-RU"/>
              </w:rPr>
              <w:t>195.200.7.2</w:t>
            </w:r>
          </w:p>
        </w:tc>
      </w:tr>
    </w:tbl>
    <w:p w14:paraId="1C659B79" w14:textId="30D451E1" w:rsidR="006B3B72" w:rsidRDefault="006B3B72" w:rsidP="00E43313">
      <w:pPr>
        <w:rPr>
          <w:lang w:val="ru-RU"/>
        </w:rPr>
      </w:pPr>
    </w:p>
    <w:p w14:paraId="097269F1" w14:textId="358C0F58" w:rsidR="00663F45" w:rsidRDefault="00663F45" w:rsidP="00663F45">
      <w:pPr>
        <w:pStyle w:val="Heading2"/>
        <w:rPr>
          <w:lang w:val="ru-RU"/>
        </w:rPr>
      </w:pPr>
      <w:bookmarkStart w:id="17" w:name="_Toc484505686"/>
      <w:r>
        <w:rPr>
          <w:lang w:val="ru-RU"/>
        </w:rPr>
        <w:t>Задание 1.3</w:t>
      </w:r>
      <w:bookmarkEnd w:id="17"/>
    </w:p>
    <w:p w14:paraId="0556FF9F" w14:textId="77777777" w:rsidR="00CD2651" w:rsidRDefault="00CD2651" w:rsidP="00CD2651">
      <w:pPr>
        <w:rPr>
          <w:lang w:val="ru-RU"/>
        </w:rPr>
      </w:pPr>
      <w:r w:rsidRPr="008B3B01">
        <w:rPr>
          <w:lang w:val="ru-RU"/>
        </w:rPr>
        <w:t>Необходимо построить таблицу маршрутизации каждого маршру</w:t>
      </w:r>
      <w:r>
        <w:rPr>
          <w:lang w:val="ru-RU"/>
        </w:rPr>
        <w:t>тизатора по следующему шаблону</w:t>
      </w:r>
    </w:p>
    <w:p w14:paraId="75992BA8" w14:textId="77777777" w:rsidR="004D5CEE" w:rsidRPr="004D5CEE" w:rsidRDefault="004D5CEE" w:rsidP="004D5CEE">
      <w:pPr>
        <w:pStyle w:val="Heading3"/>
      </w:pPr>
      <w:bookmarkStart w:id="18" w:name="_Toc484505687"/>
      <w:r>
        <w:t>R1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63CFB" w14:paraId="50F5D281" w14:textId="77777777" w:rsidTr="00A63CFB">
        <w:tc>
          <w:tcPr>
            <w:tcW w:w="2697" w:type="dxa"/>
          </w:tcPr>
          <w:p w14:paraId="102CD561" w14:textId="77777777" w:rsidR="00A63CFB" w:rsidRDefault="00A63CFB" w:rsidP="00A63CFB">
            <w:pPr>
              <w:rPr>
                <w:lang w:val="ru-RU"/>
              </w:rPr>
            </w:pPr>
            <w:r w:rsidRPr="00A63CFB">
              <w:rPr>
                <w:lang w:val="ru-RU"/>
              </w:rPr>
              <w:t>Адрес сети назначения</w:t>
            </w:r>
          </w:p>
        </w:tc>
        <w:tc>
          <w:tcPr>
            <w:tcW w:w="2697" w:type="dxa"/>
          </w:tcPr>
          <w:p w14:paraId="23029BC5" w14:textId="77777777" w:rsidR="00A63CFB" w:rsidRDefault="00A63CFB" w:rsidP="00A63CFB">
            <w:pPr>
              <w:rPr>
                <w:lang w:val="ru-RU"/>
              </w:rPr>
            </w:pPr>
            <w:r w:rsidRPr="00A63CFB">
              <w:rPr>
                <w:lang w:val="ru-RU"/>
              </w:rPr>
              <w:t>Маска сети</w:t>
            </w:r>
          </w:p>
        </w:tc>
        <w:tc>
          <w:tcPr>
            <w:tcW w:w="2698" w:type="dxa"/>
          </w:tcPr>
          <w:p w14:paraId="361E8A84" w14:textId="77777777" w:rsidR="00A63CFB" w:rsidRPr="00A63CFB" w:rsidRDefault="00A63CFB" w:rsidP="00A63CFB">
            <w:pPr>
              <w:rPr>
                <w:lang w:val="ru-RU"/>
              </w:rPr>
            </w:pPr>
            <w:r w:rsidRPr="00A63CFB">
              <w:rPr>
                <w:lang w:val="ru-RU"/>
              </w:rPr>
              <w:t xml:space="preserve">Адрес следующего </w:t>
            </w:r>
          </w:p>
          <w:p w14:paraId="4CB4BB66" w14:textId="77777777" w:rsidR="00A63CFB" w:rsidRDefault="00A63CFB" w:rsidP="00A63CFB">
            <w:pPr>
              <w:rPr>
                <w:lang w:val="ru-RU"/>
              </w:rPr>
            </w:pPr>
            <w:r w:rsidRPr="00A63CFB">
              <w:rPr>
                <w:lang w:val="ru-RU"/>
              </w:rPr>
              <w:t>маршрутизатора</w:t>
            </w:r>
          </w:p>
        </w:tc>
        <w:tc>
          <w:tcPr>
            <w:tcW w:w="2698" w:type="dxa"/>
          </w:tcPr>
          <w:p w14:paraId="4C8622E7" w14:textId="77777777" w:rsidR="00A63CFB" w:rsidRDefault="00A63CFB" w:rsidP="00A63CFB">
            <w:pPr>
              <w:rPr>
                <w:lang w:val="ru-RU"/>
              </w:rPr>
            </w:pPr>
            <w:r w:rsidRPr="00A63CFB">
              <w:rPr>
                <w:lang w:val="ru-RU"/>
              </w:rPr>
              <w:t>Номер выходного порта</w:t>
            </w:r>
          </w:p>
        </w:tc>
      </w:tr>
      <w:tr w:rsidR="00A63CFB" w14:paraId="008EE6C2" w14:textId="77777777" w:rsidTr="00A63CFB">
        <w:tc>
          <w:tcPr>
            <w:tcW w:w="2697" w:type="dxa"/>
          </w:tcPr>
          <w:p w14:paraId="01998FDC" w14:textId="03FCA569" w:rsidR="00163BC4" w:rsidRDefault="00163BC4" w:rsidP="00A63CFB">
            <w:pPr>
              <w:rPr>
                <w:lang w:val="ru-RU"/>
              </w:rPr>
            </w:pPr>
            <w:r>
              <w:rPr>
                <w:lang w:val="ru-RU"/>
              </w:rPr>
              <w:t>195.200.2.0</w:t>
            </w:r>
          </w:p>
        </w:tc>
        <w:tc>
          <w:tcPr>
            <w:tcW w:w="2697" w:type="dxa"/>
          </w:tcPr>
          <w:p w14:paraId="7B309B19" w14:textId="50FE3EE2" w:rsidR="00A63CFB" w:rsidRDefault="00163BC4" w:rsidP="00A63CFB">
            <w:pPr>
              <w:rPr>
                <w:lang w:val="ru-RU"/>
              </w:rPr>
            </w:pPr>
            <w:r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12BB066C" w14:textId="26BC0AAC" w:rsidR="00A63CFB" w:rsidRDefault="00163BC4" w:rsidP="00A63CFB">
            <w:pPr>
              <w:rPr>
                <w:lang w:val="ru-RU"/>
              </w:rPr>
            </w:pPr>
            <w:r>
              <w:rPr>
                <w:lang w:val="ru-RU"/>
              </w:rPr>
              <w:t>195.201.2.2</w:t>
            </w:r>
          </w:p>
        </w:tc>
        <w:tc>
          <w:tcPr>
            <w:tcW w:w="2698" w:type="dxa"/>
          </w:tcPr>
          <w:p w14:paraId="2BF21150" w14:textId="77777777" w:rsidR="00A63CFB" w:rsidRDefault="00A63CFB" w:rsidP="00A63CFB">
            <w:pPr>
              <w:rPr>
                <w:lang w:val="ru-RU"/>
              </w:rPr>
            </w:pPr>
          </w:p>
        </w:tc>
      </w:tr>
      <w:tr w:rsidR="00163BC4" w14:paraId="17D32F8C" w14:textId="77777777" w:rsidTr="00A63CFB">
        <w:tc>
          <w:tcPr>
            <w:tcW w:w="2697" w:type="dxa"/>
          </w:tcPr>
          <w:p w14:paraId="2813E87B" w14:textId="7AF64EF9" w:rsidR="00163BC4" w:rsidRDefault="00163BC4" w:rsidP="00A63CFB">
            <w:pPr>
              <w:rPr>
                <w:lang w:val="ru-RU"/>
              </w:rPr>
            </w:pPr>
            <w:r>
              <w:rPr>
                <w:lang w:val="ru-RU"/>
              </w:rPr>
              <w:t>195.200.3.0</w:t>
            </w:r>
          </w:p>
        </w:tc>
        <w:tc>
          <w:tcPr>
            <w:tcW w:w="2697" w:type="dxa"/>
          </w:tcPr>
          <w:p w14:paraId="1ECA7374" w14:textId="21D70597" w:rsidR="00163BC4" w:rsidRDefault="00163BC4" w:rsidP="00A63CFB">
            <w:pPr>
              <w:rPr>
                <w:lang w:val="ru-RU"/>
              </w:rPr>
            </w:pPr>
            <w:r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57BBE887" w14:textId="03F34573" w:rsidR="00163BC4" w:rsidRDefault="00163BC4" w:rsidP="00A63CFB">
            <w:pPr>
              <w:rPr>
                <w:lang w:val="ru-RU"/>
              </w:rPr>
            </w:pPr>
            <w:r>
              <w:rPr>
                <w:lang w:val="ru-RU"/>
              </w:rPr>
              <w:t>195.201.2.2</w:t>
            </w:r>
          </w:p>
        </w:tc>
        <w:tc>
          <w:tcPr>
            <w:tcW w:w="2698" w:type="dxa"/>
          </w:tcPr>
          <w:p w14:paraId="5ED47682" w14:textId="77777777" w:rsidR="00163BC4" w:rsidRDefault="00163BC4" w:rsidP="00A63CFB">
            <w:pPr>
              <w:rPr>
                <w:lang w:val="ru-RU"/>
              </w:rPr>
            </w:pPr>
          </w:p>
        </w:tc>
      </w:tr>
      <w:tr w:rsidR="00163BC4" w14:paraId="68B0D1A1" w14:textId="77777777" w:rsidTr="00A63CFB">
        <w:tc>
          <w:tcPr>
            <w:tcW w:w="2697" w:type="dxa"/>
          </w:tcPr>
          <w:p w14:paraId="412A6F24" w14:textId="5DD6A086" w:rsidR="00163BC4" w:rsidRDefault="00163BC4" w:rsidP="00A63CFB">
            <w:pPr>
              <w:rPr>
                <w:lang w:val="ru-RU"/>
              </w:rPr>
            </w:pPr>
            <w:r>
              <w:rPr>
                <w:lang w:val="ru-RU"/>
              </w:rPr>
              <w:t>195.200.6.0</w:t>
            </w:r>
          </w:p>
        </w:tc>
        <w:tc>
          <w:tcPr>
            <w:tcW w:w="2697" w:type="dxa"/>
          </w:tcPr>
          <w:p w14:paraId="13F68DA6" w14:textId="36D844E0" w:rsidR="00163BC4" w:rsidRDefault="00163BC4" w:rsidP="00A63CFB">
            <w:pPr>
              <w:rPr>
                <w:lang w:val="ru-RU"/>
              </w:rPr>
            </w:pPr>
            <w:r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74A4DD69" w14:textId="344631DA" w:rsidR="00163BC4" w:rsidRDefault="00163BC4" w:rsidP="00A63CFB">
            <w:pPr>
              <w:rPr>
                <w:lang w:val="ru-RU"/>
              </w:rPr>
            </w:pPr>
            <w:r>
              <w:rPr>
                <w:lang w:val="ru-RU"/>
              </w:rPr>
              <w:t>195.201.2.2</w:t>
            </w:r>
          </w:p>
        </w:tc>
        <w:tc>
          <w:tcPr>
            <w:tcW w:w="2698" w:type="dxa"/>
          </w:tcPr>
          <w:p w14:paraId="73CF099D" w14:textId="77777777" w:rsidR="00163BC4" w:rsidRDefault="00163BC4" w:rsidP="00A63CFB">
            <w:pPr>
              <w:rPr>
                <w:lang w:val="ru-RU"/>
              </w:rPr>
            </w:pPr>
          </w:p>
        </w:tc>
      </w:tr>
      <w:tr w:rsidR="00163BC4" w14:paraId="008FFEC5" w14:textId="77777777" w:rsidTr="00A63CFB">
        <w:tc>
          <w:tcPr>
            <w:tcW w:w="2697" w:type="dxa"/>
          </w:tcPr>
          <w:p w14:paraId="50DF7E1C" w14:textId="1F22CFAB" w:rsidR="00163BC4" w:rsidRDefault="00163BC4" w:rsidP="00A63CFB">
            <w:pPr>
              <w:rPr>
                <w:lang w:val="ru-RU"/>
              </w:rPr>
            </w:pPr>
            <w:r>
              <w:rPr>
                <w:lang w:val="ru-RU"/>
              </w:rPr>
              <w:t>195.200.7.0</w:t>
            </w:r>
          </w:p>
        </w:tc>
        <w:tc>
          <w:tcPr>
            <w:tcW w:w="2697" w:type="dxa"/>
          </w:tcPr>
          <w:p w14:paraId="28F5D84E" w14:textId="31D0EB1B" w:rsidR="00163BC4" w:rsidRDefault="00163BC4" w:rsidP="00A63CFB">
            <w:pPr>
              <w:rPr>
                <w:lang w:val="ru-RU"/>
              </w:rPr>
            </w:pPr>
            <w:r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7A7803E5" w14:textId="32885C35" w:rsidR="00163BC4" w:rsidRDefault="00163BC4" w:rsidP="00A63CFB">
            <w:pPr>
              <w:rPr>
                <w:lang w:val="ru-RU"/>
              </w:rPr>
            </w:pPr>
            <w:r>
              <w:rPr>
                <w:lang w:val="ru-RU"/>
              </w:rPr>
              <w:t>195.201.2.2</w:t>
            </w:r>
          </w:p>
        </w:tc>
        <w:tc>
          <w:tcPr>
            <w:tcW w:w="2698" w:type="dxa"/>
          </w:tcPr>
          <w:p w14:paraId="693A670B" w14:textId="77777777" w:rsidR="00163BC4" w:rsidRDefault="00163BC4" w:rsidP="00A63CFB">
            <w:pPr>
              <w:rPr>
                <w:lang w:val="ru-RU"/>
              </w:rPr>
            </w:pPr>
          </w:p>
        </w:tc>
      </w:tr>
      <w:tr w:rsidR="00163BC4" w14:paraId="0E82462E" w14:textId="77777777" w:rsidTr="00A63CFB">
        <w:tc>
          <w:tcPr>
            <w:tcW w:w="2697" w:type="dxa"/>
          </w:tcPr>
          <w:p w14:paraId="5FFB9620" w14:textId="7F088148" w:rsidR="00163BC4" w:rsidRDefault="00163BC4" w:rsidP="00A63CFB">
            <w:pPr>
              <w:rPr>
                <w:lang w:val="ru-RU"/>
              </w:rPr>
            </w:pPr>
            <w:r>
              <w:rPr>
                <w:lang w:val="ru-RU"/>
              </w:rPr>
              <w:t>195.200.8.0</w:t>
            </w:r>
          </w:p>
        </w:tc>
        <w:tc>
          <w:tcPr>
            <w:tcW w:w="2697" w:type="dxa"/>
          </w:tcPr>
          <w:p w14:paraId="51BB2FC0" w14:textId="27A9A2A2" w:rsidR="00163BC4" w:rsidRDefault="00163BC4" w:rsidP="00A63CFB">
            <w:pPr>
              <w:rPr>
                <w:lang w:val="ru-RU"/>
              </w:rPr>
            </w:pPr>
            <w:r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1523C8B2" w14:textId="02C09E5F" w:rsidR="00163BC4" w:rsidRDefault="00163BC4" w:rsidP="00A63CFB">
            <w:pPr>
              <w:rPr>
                <w:lang w:val="ru-RU"/>
              </w:rPr>
            </w:pPr>
            <w:r>
              <w:rPr>
                <w:lang w:val="ru-RU"/>
              </w:rPr>
              <w:t>195.201.2.2</w:t>
            </w:r>
          </w:p>
        </w:tc>
        <w:tc>
          <w:tcPr>
            <w:tcW w:w="2698" w:type="dxa"/>
          </w:tcPr>
          <w:p w14:paraId="18D71661" w14:textId="77777777" w:rsidR="00163BC4" w:rsidRDefault="00163BC4" w:rsidP="00A63CFB">
            <w:pPr>
              <w:rPr>
                <w:lang w:val="ru-RU"/>
              </w:rPr>
            </w:pPr>
          </w:p>
        </w:tc>
      </w:tr>
      <w:tr w:rsidR="00163BC4" w14:paraId="530BDCC5" w14:textId="77777777" w:rsidTr="00A63CFB">
        <w:tc>
          <w:tcPr>
            <w:tcW w:w="2697" w:type="dxa"/>
          </w:tcPr>
          <w:p w14:paraId="138AB11C" w14:textId="23EE41AC" w:rsidR="00163BC4" w:rsidRDefault="00163BC4" w:rsidP="00A63CFB">
            <w:pPr>
              <w:rPr>
                <w:lang w:val="ru-RU"/>
              </w:rPr>
            </w:pPr>
            <w:r>
              <w:rPr>
                <w:lang w:val="ru-RU"/>
              </w:rPr>
              <w:t>195.200.10.0</w:t>
            </w:r>
          </w:p>
        </w:tc>
        <w:tc>
          <w:tcPr>
            <w:tcW w:w="2697" w:type="dxa"/>
          </w:tcPr>
          <w:p w14:paraId="4AB94BC0" w14:textId="7A6C4BEC" w:rsidR="00163BC4" w:rsidRDefault="00163BC4" w:rsidP="00A63CFB">
            <w:pPr>
              <w:rPr>
                <w:lang w:val="ru-RU"/>
              </w:rPr>
            </w:pPr>
            <w:r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419BD0A7" w14:textId="4ECF536F" w:rsidR="00163BC4" w:rsidRDefault="00163BC4" w:rsidP="00A63CFB">
            <w:pPr>
              <w:rPr>
                <w:lang w:val="ru-RU"/>
              </w:rPr>
            </w:pPr>
            <w:r>
              <w:rPr>
                <w:lang w:val="ru-RU"/>
              </w:rPr>
              <w:t>195.201.2.2</w:t>
            </w:r>
          </w:p>
        </w:tc>
        <w:tc>
          <w:tcPr>
            <w:tcW w:w="2698" w:type="dxa"/>
          </w:tcPr>
          <w:p w14:paraId="11A07096" w14:textId="77777777" w:rsidR="00163BC4" w:rsidRDefault="00163BC4" w:rsidP="00A63CFB">
            <w:pPr>
              <w:rPr>
                <w:lang w:val="ru-RU"/>
              </w:rPr>
            </w:pPr>
          </w:p>
        </w:tc>
      </w:tr>
      <w:tr w:rsidR="00163BC4" w14:paraId="44A02F2A" w14:textId="77777777" w:rsidTr="00A63CFB">
        <w:tc>
          <w:tcPr>
            <w:tcW w:w="2697" w:type="dxa"/>
          </w:tcPr>
          <w:p w14:paraId="46866518" w14:textId="020E5BEA" w:rsidR="00163BC4" w:rsidRDefault="00163BC4" w:rsidP="00A63CFB">
            <w:pPr>
              <w:rPr>
                <w:lang w:val="ru-RU"/>
              </w:rPr>
            </w:pPr>
            <w:r>
              <w:rPr>
                <w:lang w:val="ru-RU"/>
              </w:rPr>
              <w:t>195.200.11.0</w:t>
            </w:r>
          </w:p>
        </w:tc>
        <w:tc>
          <w:tcPr>
            <w:tcW w:w="2697" w:type="dxa"/>
          </w:tcPr>
          <w:p w14:paraId="2CE132FF" w14:textId="7C7A49C0" w:rsidR="00163BC4" w:rsidRDefault="00163BC4" w:rsidP="00A63CFB">
            <w:pPr>
              <w:rPr>
                <w:lang w:val="ru-RU"/>
              </w:rPr>
            </w:pPr>
            <w:r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566E1BFB" w14:textId="410DF07A" w:rsidR="00163BC4" w:rsidRDefault="00163BC4" w:rsidP="00A63CFB">
            <w:pPr>
              <w:rPr>
                <w:lang w:val="ru-RU"/>
              </w:rPr>
            </w:pPr>
            <w:r>
              <w:rPr>
                <w:lang w:val="ru-RU"/>
              </w:rPr>
              <w:t>195.201.2.2</w:t>
            </w:r>
          </w:p>
        </w:tc>
        <w:tc>
          <w:tcPr>
            <w:tcW w:w="2698" w:type="dxa"/>
          </w:tcPr>
          <w:p w14:paraId="593440A0" w14:textId="77777777" w:rsidR="00163BC4" w:rsidRDefault="00163BC4" w:rsidP="00A63CFB">
            <w:pPr>
              <w:rPr>
                <w:lang w:val="ru-RU"/>
              </w:rPr>
            </w:pPr>
          </w:p>
        </w:tc>
      </w:tr>
      <w:tr w:rsidR="00163BC4" w14:paraId="37B1C722" w14:textId="77777777" w:rsidTr="00A63CFB">
        <w:tc>
          <w:tcPr>
            <w:tcW w:w="2697" w:type="dxa"/>
          </w:tcPr>
          <w:p w14:paraId="661D93A7" w14:textId="65966607" w:rsidR="00163BC4" w:rsidRDefault="00163BC4" w:rsidP="00A63CFB">
            <w:pPr>
              <w:rPr>
                <w:lang w:val="ru-RU"/>
              </w:rPr>
            </w:pPr>
            <w:r>
              <w:rPr>
                <w:lang w:val="ru-RU"/>
              </w:rPr>
              <w:t>195.200.12.0</w:t>
            </w:r>
          </w:p>
        </w:tc>
        <w:tc>
          <w:tcPr>
            <w:tcW w:w="2697" w:type="dxa"/>
          </w:tcPr>
          <w:p w14:paraId="17B66D33" w14:textId="33FFEED6" w:rsidR="00163BC4" w:rsidRDefault="00163BC4" w:rsidP="00A63CFB">
            <w:pPr>
              <w:rPr>
                <w:lang w:val="ru-RU"/>
              </w:rPr>
            </w:pPr>
            <w:r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4C87F6D9" w14:textId="5C7CF69E" w:rsidR="00163BC4" w:rsidRDefault="00163BC4" w:rsidP="00A63CFB">
            <w:pPr>
              <w:rPr>
                <w:lang w:val="ru-RU"/>
              </w:rPr>
            </w:pPr>
            <w:r>
              <w:rPr>
                <w:lang w:val="ru-RU"/>
              </w:rPr>
              <w:t>195.201.2.2</w:t>
            </w:r>
          </w:p>
        </w:tc>
        <w:tc>
          <w:tcPr>
            <w:tcW w:w="2698" w:type="dxa"/>
          </w:tcPr>
          <w:p w14:paraId="1715BAF3" w14:textId="77777777" w:rsidR="00163BC4" w:rsidRDefault="00163BC4" w:rsidP="00A63CFB">
            <w:pPr>
              <w:rPr>
                <w:lang w:val="ru-RU"/>
              </w:rPr>
            </w:pPr>
          </w:p>
        </w:tc>
      </w:tr>
      <w:tr w:rsidR="00163BC4" w14:paraId="6B27F23D" w14:textId="77777777" w:rsidTr="00A63CFB">
        <w:tc>
          <w:tcPr>
            <w:tcW w:w="2697" w:type="dxa"/>
          </w:tcPr>
          <w:p w14:paraId="1CBCF17E" w14:textId="2234DCFF" w:rsidR="00163BC4" w:rsidRDefault="00163BC4" w:rsidP="00A63CFB">
            <w:pPr>
              <w:rPr>
                <w:lang w:val="ru-RU"/>
              </w:rPr>
            </w:pPr>
            <w:r>
              <w:rPr>
                <w:lang w:val="ru-RU"/>
              </w:rPr>
              <w:t>195.255.15.0</w:t>
            </w:r>
          </w:p>
        </w:tc>
        <w:tc>
          <w:tcPr>
            <w:tcW w:w="2697" w:type="dxa"/>
          </w:tcPr>
          <w:p w14:paraId="17893249" w14:textId="266902FE" w:rsidR="00163BC4" w:rsidRDefault="00163BC4" w:rsidP="00A63CFB">
            <w:pPr>
              <w:rPr>
                <w:lang w:val="ru-RU"/>
              </w:rPr>
            </w:pPr>
            <w:r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055AE740" w14:textId="49733D1F" w:rsidR="00163BC4" w:rsidRDefault="00163BC4" w:rsidP="00A63CFB">
            <w:pPr>
              <w:rPr>
                <w:lang w:val="ru-RU"/>
              </w:rPr>
            </w:pPr>
            <w:r>
              <w:rPr>
                <w:lang w:val="ru-RU"/>
              </w:rPr>
              <w:t>195.201.2.2</w:t>
            </w:r>
          </w:p>
        </w:tc>
        <w:tc>
          <w:tcPr>
            <w:tcW w:w="2698" w:type="dxa"/>
          </w:tcPr>
          <w:p w14:paraId="0B6635BB" w14:textId="77777777" w:rsidR="00163BC4" w:rsidRDefault="00163BC4" w:rsidP="00A63CFB">
            <w:pPr>
              <w:rPr>
                <w:lang w:val="ru-RU"/>
              </w:rPr>
            </w:pPr>
          </w:p>
        </w:tc>
      </w:tr>
    </w:tbl>
    <w:p w14:paraId="375A40C7" w14:textId="645DE397" w:rsidR="004D5CEE" w:rsidRPr="004D5CEE" w:rsidRDefault="004D5CEE" w:rsidP="004D5CEE">
      <w:pPr>
        <w:pStyle w:val="Heading3"/>
      </w:pPr>
      <w:bookmarkStart w:id="19" w:name="_Toc484505688"/>
      <w:r>
        <w:t>R2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D5CEE" w14:paraId="4949EEAE" w14:textId="77777777" w:rsidTr="00EF336F">
        <w:tc>
          <w:tcPr>
            <w:tcW w:w="2697" w:type="dxa"/>
          </w:tcPr>
          <w:p w14:paraId="1C73F3BC" w14:textId="77777777" w:rsidR="004D5CEE" w:rsidRDefault="004D5CEE" w:rsidP="00EF336F">
            <w:pPr>
              <w:rPr>
                <w:lang w:val="ru-RU"/>
              </w:rPr>
            </w:pPr>
            <w:r w:rsidRPr="00A63CFB">
              <w:rPr>
                <w:lang w:val="ru-RU"/>
              </w:rPr>
              <w:t>Адрес сети назначения</w:t>
            </w:r>
          </w:p>
        </w:tc>
        <w:tc>
          <w:tcPr>
            <w:tcW w:w="2697" w:type="dxa"/>
          </w:tcPr>
          <w:p w14:paraId="275A3AEE" w14:textId="77777777" w:rsidR="004D5CEE" w:rsidRDefault="004D5CEE" w:rsidP="00EF336F">
            <w:pPr>
              <w:rPr>
                <w:lang w:val="ru-RU"/>
              </w:rPr>
            </w:pPr>
            <w:r w:rsidRPr="00A63CFB">
              <w:rPr>
                <w:lang w:val="ru-RU"/>
              </w:rPr>
              <w:t>Маска сети</w:t>
            </w:r>
          </w:p>
        </w:tc>
        <w:tc>
          <w:tcPr>
            <w:tcW w:w="2698" w:type="dxa"/>
          </w:tcPr>
          <w:p w14:paraId="4B9388D0" w14:textId="77777777" w:rsidR="004D5CEE" w:rsidRPr="00A63CFB" w:rsidRDefault="004D5CEE" w:rsidP="00EF336F">
            <w:pPr>
              <w:rPr>
                <w:lang w:val="ru-RU"/>
              </w:rPr>
            </w:pPr>
            <w:r w:rsidRPr="00A63CFB">
              <w:rPr>
                <w:lang w:val="ru-RU"/>
              </w:rPr>
              <w:t xml:space="preserve">Адрес следующего </w:t>
            </w:r>
          </w:p>
          <w:p w14:paraId="75F470EC" w14:textId="77777777" w:rsidR="004D5CEE" w:rsidRDefault="004D5CEE" w:rsidP="00EF336F">
            <w:pPr>
              <w:rPr>
                <w:lang w:val="ru-RU"/>
              </w:rPr>
            </w:pPr>
            <w:r w:rsidRPr="00A63CFB">
              <w:rPr>
                <w:lang w:val="ru-RU"/>
              </w:rPr>
              <w:t>маршрутизатора</w:t>
            </w:r>
          </w:p>
        </w:tc>
        <w:tc>
          <w:tcPr>
            <w:tcW w:w="2698" w:type="dxa"/>
          </w:tcPr>
          <w:p w14:paraId="3D9CF403" w14:textId="77777777" w:rsidR="004D5CEE" w:rsidRDefault="004D5CEE" w:rsidP="00EF336F">
            <w:pPr>
              <w:rPr>
                <w:lang w:val="ru-RU"/>
              </w:rPr>
            </w:pPr>
            <w:r w:rsidRPr="00A63CFB">
              <w:rPr>
                <w:lang w:val="ru-RU"/>
              </w:rPr>
              <w:t>Номер выходного порта</w:t>
            </w:r>
          </w:p>
        </w:tc>
      </w:tr>
      <w:tr w:rsidR="004D5CEE" w14:paraId="378CB1E4" w14:textId="77777777" w:rsidTr="00EF336F">
        <w:tc>
          <w:tcPr>
            <w:tcW w:w="2697" w:type="dxa"/>
          </w:tcPr>
          <w:p w14:paraId="34567003" w14:textId="46FA8D6A" w:rsidR="004D5CEE" w:rsidRDefault="00163BC4" w:rsidP="00EF336F">
            <w:pPr>
              <w:rPr>
                <w:lang w:val="ru-RU"/>
              </w:rPr>
            </w:pPr>
            <w:r>
              <w:rPr>
                <w:lang w:val="ru-RU"/>
              </w:rPr>
              <w:t>195.200.1.0</w:t>
            </w:r>
          </w:p>
        </w:tc>
        <w:tc>
          <w:tcPr>
            <w:tcW w:w="2697" w:type="dxa"/>
          </w:tcPr>
          <w:p w14:paraId="73140505" w14:textId="57D4DCD2" w:rsidR="004D5CEE" w:rsidRDefault="00163BC4" w:rsidP="00EF336F">
            <w:pPr>
              <w:rPr>
                <w:lang w:val="ru-RU"/>
              </w:rPr>
            </w:pPr>
            <w:r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62117A2A" w14:textId="468DF2AA" w:rsidR="004D5CEE" w:rsidRDefault="00163BC4" w:rsidP="00163BC4">
            <w:pPr>
              <w:rPr>
                <w:lang w:val="ru-RU"/>
              </w:rPr>
            </w:pPr>
            <w:r>
              <w:rPr>
                <w:lang w:val="ru-RU"/>
              </w:rPr>
              <w:t>195.200.3.2</w:t>
            </w:r>
          </w:p>
        </w:tc>
        <w:tc>
          <w:tcPr>
            <w:tcW w:w="2698" w:type="dxa"/>
          </w:tcPr>
          <w:p w14:paraId="53888615" w14:textId="77777777" w:rsidR="004D5CEE" w:rsidRDefault="004D5CEE" w:rsidP="00EF336F">
            <w:pPr>
              <w:rPr>
                <w:lang w:val="ru-RU"/>
              </w:rPr>
            </w:pPr>
          </w:p>
        </w:tc>
      </w:tr>
      <w:tr w:rsidR="00163BC4" w14:paraId="4F73D70C" w14:textId="77777777" w:rsidTr="00EF336F">
        <w:tc>
          <w:tcPr>
            <w:tcW w:w="2697" w:type="dxa"/>
          </w:tcPr>
          <w:p w14:paraId="5673260C" w14:textId="4C64E9A3" w:rsidR="00163BC4" w:rsidRDefault="00163BC4" w:rsidP="00EF336F">
            <w:pPr>
              <w:rPr>
                <w:lang w:val="ru-RU"/>
              </w:rPr>
            </w:pPr>
            <w:r>
              <w:rPr>
                <w:lang w:val="ru-RU"/>
              </w:rPr>
              <w:t>195.200.2.0</w:t>
            </w:r>
          </w:p>
        </w:tc>
        <w:tc>
          <w:tcPr>
            <w:tcW w:w="2697" w:type="dxa"/>
          </w:tcPr>
          <w:p w14:paraId="1A878B47" w14:textId="2DE8D234" w:rsidR="00163BC4" w:rsidRDefault="00163BC4" w:rsidP="00EF336F">
            <w:pPr>
              <w:rPr>
                <w:lang w:val="ru-RU"/>
              </w:rPr>
            </w:pPr>
            <w:r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5CF6F25E" w14:textId="263A40C1" w:rsidR="00163BC4" w:rsidRDefault="00163BC4" w:rsidP="00EF336F">
            <w:pPr>
              <w:rPr>
                <w:lang w:val="ru-RU"/>
              </w:rPr>
            </w:pPr>
            <w:r>
              <w:rPr>
                <w:lang w:val="ru-RU"/>
              </w:rPr>
              <w:t>195.200.3.2</w:t>
            </w:r>
          </w:p>
        </w:tc>
        <w:tc>
          <w:tcPr>
            <w:tcW w:w="2698" w:type="dxa"/>
          </w:tcPr>
          <w:p w14:paraId="08BCD63F" w14:textId="77777777" w:rsidR="00163BC4" w:rsidRDefault="00163BC4" w:rsidP="00EF336F">
            <w:pPr>
              <w:rPr>
                <w:lang w:val="ru-RU"/>
              </w:rPr>
            </w:pPr>
          </w:p>
        </w:tc>
      </w:tr>
      <w:tr w:rsidR="00163BC4" w14:paraId="1E9ABB48" w14:textId="77777777" w:rsidTr="00EF336F">
        <w:tc>
          <w:tcPr>
            <w:tcW w:w="2697" w:type="dxa"/>
          </w:tcPr>
          <w:p w14:paraId="49C83A1A" w14:textId="59B5E60E" w:rsidR="00163BC4" w:rsidRDefault="00163BC4" w:rsidP="00EF336F">
            <w:pPr>
              <w:rPr>
                <w:lang w:val="ru-RU"/>
              </w:rPr>
            </w:pPr>
            <w:r>
              <w:rPr>
                <w:lang w:val="ru-RU"/>
              </w:rPr>
              <w:t>195.200.3.0</w:t>
            </w:r>
          </w:p>
        </w:tc>
        <w:tc>
          <w:tcPr>
            <w:tcW w:w="2697" w:type="dxa"/>
          </w:tcPr>
          <w:p w14:paraId="2169C5E6" w14:textId="075DA0A7" w:rsidR="00163BC4" w:rsidRDefault="00163BC4" w:rsidP="00EF336F">
            <w:pPr>
              <w:rPr>
                <w:lang w:val="ru-RU"/>
              </w:rPr>
            </w:pPr>
            <w:r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71D9C2D9" w14:textId="23D2F459" w:rsidR="00163BC4" w:rsidRDefault="00163BC4" w:rsidP="00EF336F">
            <w:pPr>
              <w:rPr>
                <w:lang w:val="ru-RU"/>
              </w:rPr>
            </w:pPr>
            <w:r>
              <w:rPr>
                <w:lang w:val="ru-RU"/>
              </w:rPr>
              <w:t>195.200.3.2</w:t>
            </w:r>
          </w:p>
        </w:tc>
        <w:tc>
          <w:tcPr>
            <w:tcW w:w="2698" w:type="dxa"/>
          </w:tcPr>
          <w:p w14:paraId="4A14E4CF" w14:textId="77777777" w:rsidR="00163BC4" w:rsidRDefault="00163BC4" w:rsidP="00EF336F">
            <w:pPr>
              <w:rPr>
                <w:lang w:val="ru-RU"/>
              </w:rPr>
            </w:pPr>
          </w:p>
        </w:tc>
      </w:tr>
      <w:tr w:rsidR="00163BC4" w14:paraId="15558CEE" w14:textId="77777777" w:rsidTr="00EF336F">
        <w:tc>
          <w:tcPr>
            <w:tcW w:w="2697" w:type="dxa"/>
          </w:tcPr>
          <w:p w14:paraId="24CBCCF9" w14:textId="43DFFFDC" w:rsidR="00163BC4" w:rsidRDefault="00163BC4" w:rsidP="00EF336F">
            <w:pPr>
              <w:rPr>
                <w:lang w:val="ru-RU"/>
              </w:rPr>
            </w:pPr>
            <w:r>
              <w:rPr>
                <w:lang w:val="ru-RU"/>
              </w:rPr>
              <w:t>195.200.4.0</w:t>
            </w:r>
          </w:p>
        </w:tc>
        <w:tc>
          <w:tcPr>
            <w:tcW w:w="2697" w:type="dxa"/>
          </w:tcPr>
          <w:p w14:paraId="39833537" w14:textId="275BC9E8" w:rsidR="00163BC4" w:rsidRDefault="00163BC4" w:rsidP="00EF336F">
            <w:pPr>
              <w:rPr>
                <w:lang w:val="ru-RU"/>
              </w:rPr>
            </w:pPr>
            <w:r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799D40C4" w14:textId="6EF4B1B4" w:rsidR="00163BC4" w:rsidRDefault="00163BC4" w:rsidP="00EF336F">
            <w:pPr>
              <w:rPr>
                <w:lang w:val="ru-RU"/>
              </w:rPr>
            </w:pPr>
            <w:r>
              <w:rPr>
                <w:lang w:val="ru-RU"/>
              </w:rPr>
              <w:t>195.200.3.2</w:t>
            </w:r>
          </w:p>
        </w:tc>
        <w:tc>
          <w:tcPr>
            <w:tcW w:w="2698" w:type="dxa"/>
          </w:tcPr>
          <w:p w14:paraId="20CA8B7A" w14:textId="77777777" w:rsidR="00163BC4" w:rsidRDefault="00163BC4" w:rsidP="00EF336F">
            <w:pPr>
              <w:rPr>
                <w:lang w:val="ru-RU"/>
              </w:rPr>
            </w:pPr>
          </w:p>
        </w:tc>
      </w:tr>
      <w:tr w:rsidR="00163BC4" w14:paraId="11F08CDB" w14:textId="77777777" w:rsidTr="00EF336F">
        <w:tc>
          <w:tcPr>
            <w:tcW w:w="2697" w:type="dxa"/>
          </w:tcPr>
          <w:p w14:paraId="16FFB34D" w14:textId="1DD4C79C" w:rsidR="00163BC4" w:rsidRDefault="00163BC4" w:rsidP="00EF336F">
            <w:pPr>
              <w:rPr>
                <w:lang w:val="ru-RU"/>
              </w:rPr>
            </w:pPr>
            <w:r>
              <w:rPr>
                <w:lang w:val="ru-RU"/>
              </w:rPr>
              <w:t>195.200.5.0</w:t>
            </w:r>
          </w:p>
        </w:tc>
        <w:tc>
          <w:tcPr>
            <w:tcW w:w="2697" w:type="dxa"/>
          </w:tcPr>
          <w:p w14:paraId="6A8E4B6A" w14:textId="09D61219" w:rsidR="00163BC4" w:rsidRDefault="00163BC4" w:rsidP="00EF336F">
            <w:pPr>
              <w:rPr>
                <w:lang w:val="ru-RU"/>
              </w:rPr>
            </w:pPr>
            <w:r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6FF0156B" w14:textId="3C522926" w:rsidR="00163BC4" w:rsidRDefault="00163BC4" w:rsidP="00EF336F">
            <w:pPr>
              <w:rPr>
                <w:lang w:val="ru-RU"/>
              </w:rPr>
            </w:pPr>
            <w:r>
              <w:rPr>
                <w:lang w:val="ru-RU"/>
              </w:rPr>
              <w:t>195.200.3.2</w:t>
            </w:r>
          </w:p>
        </w:tc>
        <w:tc>
          <w:tcPr>
            <w:tcW w:w="2698" w:type="dxa"/>
          </w:tcPr>
          <w:p w14:paraId="6872A9FF" w14:textId="77777777" w:rsidR="00163BC4" w:rsidRDefault="00163BC4" w:rsidP="00EF336F">
            <w:pPr>
              <w:rPr>
                <w:lang w:val="ru-RU"/>
              </w:rPr>
            </w:pPr>
          </w:p>
        </w:tc>
      </w:tr>
      <w:tr w:rsidR="00163BC4" w14:paraId="427FF5FB" w14:textId="77777777" w:rsidTr="00EF336F">
        <w:tc>
          <w:tcPr>
            <w:tcW w:w="2697" w:type="dxa"/>
          </w:tcPr>
          <w:p w14:paraId="1ECBD9C3" w14:textId="0106211A" w:rsidR="00163BC4" w:rsidRDefault="00163BC4" w:rsidP="00EF336F">
            <w:pPr>
              <w:rPr>
                <w:lang w:val="ru-RU"/>
              </w:rPr>
            </w:pPr>
            <w:r>
              <w:rPr>
                <w:lang w:val="ru-RU"/>
              </w:rPr>
              <w:t>195.200.6.0</w:t>
            </w:r>
          </w:p>
        </w:tc>
        <w:tc>
          <w:tcPr>
            <w:tcW w:w="2697" w:type="dxa"/>
          </w:tcPr>
          <w:p w14:paraId="0D6DD181" w14:textId="15C6E1EE" w:rsidR="00163BC4" w:rsidRDefault="00163BC4" w:rsidP="00EF336F">
            <w:pPr>
              <w:rPr>
                <w:lang w:val="ru-RU"/>
              </w:rPr>
            </w:pPr>
            <w:r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490AF62A" w14:textId="370159DE" w:rsidR="00163BC4" w:rsidRDefault="00163BC4" w:rsidP="00EF336F">
            <w:pPr>
              <w:rPr>
                <w:lang w:val="ru-RU"/>
              </w:rPr>
            </w:pPr>
            <w:r>
              <w:rPr>
                <w:lang w:val="ru-RU"/>
              </w:rPr>
              <w:t>195.200.3.2</w:t>
            </w:r>
          </w:p>
        </w:tc>
        <w:tc>
          <w:tcPr>
            <w:tcW w:w="2698" w:type="dxa"/>
          </w:tcPr>
          <w:p w14:paraId="44927ADB" w14:textId="77777777" w:rsidR="00163BC4" w:rsidRDefault="00163BC4" w:rsidP="00EF336F">
            <w:pPr>
              <w:rPr>
                <w:lang w:val="ru-RU"/>
              </w:rPr>
            </w:pPr>
          </w:p>
        </w:tc>
      </w:tr>
      <w:tr w:rsidR="00163BC4" w14:paraId="3BFD8690" w14:textId="77777777" w:rsidTr="00EF336F">
        <w:tc>
          <w:tcPr>
            <w:tcW w:w="2697" w:type="dxa"/>
          </w:tcPr>
          <w:p w14:paraId="0DBB74A5" w14:textId="1EBD2A6C" w:rsidR="00163BC4" w:rsidRDefault="00163BC4" w:rsidP="00EF336F">
            <w:pPr>
              <w:rPr>
                <w:lang w:val="ru-RU"/>
              </w:rPr>
            </w:pPr>
            <w:r>
              <w:rPr>
                <w:lang w:val="ru-RU"/>
              </w:rPr>
              <w:t>195.200.7.0</w:t>
            </w:r>
          </w:p>
        </w:tc>
        <w:tc>
          <w:tcPr>
            <w:tcW w:w="2697" w:type="dxa"/>
          </w:tcPr>
          <w:p w14:paraId="6B76A1AD" w14:textId="0DE142A8" w:rsidR="00163BC4" w:rsidRDefault="00163BC4" w:rsidP="00EF336F">
            <w:pPr>
              <w:rPr>
                <w:lang w:val="ru-RU"/>
              </w:rPr>
            </w:pPr>
            <w:r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41254B7B" w14:textId="49E162EE" w:rsidR="00163BC4" w:rsidRDefault="00163BC4" w:rsidP="00EF336F">
            <w:pPr>
              <w:rPr>
                <w:lang w:val="ru-RU"/>
              </w:rPr>
            </w:pPr>
            <w:r>
              <w:rPr>
                <w:lang w:val="ru-RU"/>
              </w:rPr>
              <w:t>195.200.3.2</w:t>
            </w:r>
          </w:p>
        </w:tc>
        <w:tc>
          <w:tcPr>
            <w:tcW w:w="2698" w:type="dxa"/>
          </w:tcPr>
          <w:p w14:paraId="4ECD7B3C" w14:textId="77777777" w:rsidR="00163BC4" w:rsidRDefault="00163BC4" w:rsidP="00EF336F">
            <w:pPr>
              <w:rPr>
                <w:lang w:val="ru-RU"/>
              </w:rPr>
            </w:pPr>
          </w:p>
        </w:tc>
      </w:tr>
      <w:tr w:rsidR="00163BC4" w14:paraId="29B00A3A" w14:textId="77777777" w:rsidTr="00EF336F">
        <w:tc>
          <w:tcPr>
            <w:tcW w:w="2697" w:type="dxa"/>
          </w:tcPr>
          <w:p w14:paraId="33550B00" w14:textId="2F7CB9D4" w:rsidR="00163BC4" w:rsidRDefault="00163BC4" w:rsidP="00EF336F">
            <w:pPr>
              <w:rPr>
                <w:lang w:val="ru-RU"/>
              </w:rPr>
            </w:pPr>
            <w:r>
              <w:rPr>
                <w:lang w:val="ru-RU"/>
              </w:rPr>
              <w:t>195.200.9.0</w:t>
            </w:r>
          </w:p>
        </w:tc>
        <w:tc>
          <w:tcPr>
            <w:tcW w:w="2697" w:type="dxa"/>
          </w:tcPr>
          <w:p w14:paraId="6093DE02" w14:textId="64A7A13B" w:rsidR="00163BC4" w:rsidRDefault="00163BC4" w:rsidP="00EF336F">
            <w:pPr>
              <w:rPr>
                <w:lang w:val="ru-RU"/>
              </w:rPr>
            </w:pPr>
            <w:r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23B8EFDC" w14:textId="669D10A9" w:rsidR="00163BC4" w:rsidRDefault="00163BC4" w:rsidP="00EF336F">
            <w:pPr>
              <w:rPr>
                <w:lang w:val="ru-RU"/>
              </w:rPr>
            </w:pPr>
            <w:r>
              <w:rPr>
                <w:lang w:val="ru-RU"/>
              </w:rPr>
              <w:t>195.200.3.2</w:t>
            </w:r>
          </w:p>
        </w:tc>
        <w:tc>
          <w:tcPr>
            <w:tcW w:w="2698" w:type="dxa"/>
          </w:tcPr>
          <w:p w14:paraId="08D68B70" w14:textId="77777777" w:rsidR="00163BC4" w:rsidRDefault="00163BC4" w:rsidP="00EF336F">
            <w:pPr>
              <w:rPr>
                <w:lang w:val="ru-RU"/>
              </w:rPr>
            </w:pPr>
          </w:p>
        </w:tc>
      </w:tr>
      <w:tr w:rsidR="00163BC4" w14:paraId="320E73BE" w14:textId="77777777" w:rsidTr="00EF336F">
        <w:tc>
          <w:tcPr>
            <w:tcW w:w="2697" w:type="dxa"/>
          </w:tcPr>
          <w:p w14:paraId="6A90DB14" w14:textId="7D8493CC" w:rsidR="00163BC4" w:rsidRDefault="00163BC4" w:rsidP="00EF336F">
            <w:pPr>
              <w:rPr>
                <w:lang w:val="ru-RU"/>
              </w:rPr>
            </w:pPr>
            <w:r>
              <w:rPr>
                <w:lang w:val="ru-RU"/>
              </w:rPr>
              <w:t>195.200.10.0</w:t>
            </w:r>
          </w:p>
        </w:tc>
        <w:tc>
          <w:tcPr>
            <w:tcW w:w="2697" w:type="dxa"/>
          </w:tcPr>
          <w:p w14:paraId="52318E64" w14:textId="6C67C96F" w:rsidR="00163BC4" w:rsidRDefault="00163BC4" w:rsidP="00EF336F">
            <w:pPr>
              <w:rPr>
                <w:lang w:val="ru-RU"/>
              </w:rPr>
            </w:pPr>
            <w:r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52308365" w14:textId="3295192F" w:rsidR="00163BC4" w:rsidRDefault="00163BC4" w:rsidP="00EF336F">
            <w:pPr>
              <w:rPr>
                <w:lang w:val="ru-RU"/>
              </w:rPr>
            </w:pPr>
            <w:r>
              <w:rPr>
                <w:lang w:val="ru-RU"/>
              </w:rPr>
              <w:t>195.200.3.2</w:t>
            </w:r>
          </w:p>
        </w:tc>
        <w:tc>
          <w:tcPr>
            <w:tcW w:w="2698" w:type="dxa"/>
          </w:tcPr>
          <w:p w14:paraId="2A2D9734" w14:textId="77777777" w:rsidR="00163BC4" w:rsidRDefault="00163BC4" w:rsidP="00EF336F">
            <w:pPr>
              <w:rPr>
                <w:lang w:val="ru-RU"/>
              </w:rPr>
            </w:pPr>
          </w:p>
        </w:tc>
      </w:tr>
      <w:tr w:rsidR="00163BC4" w14:paraId="1F5F9498" w14:textId="77777777" w:rsidTr="00EF336F">
        <w:tc>
          <w:tcPr>
            <w:tcW w:w="2697" w:type="dxa"/>
          </w:tcPr>
          <w:p w14:paraId="71A66D7A" w14:textId="65FB14A4" w:rsidR="00163BC4" w:rsidRDefault="00163BC4" w:rsidP="00EF336F">
            <w:pPr>
              <w:rPr>
                <w:lang w:val="ru-RU"/>
              </w:rPr>
            </w:pPr>
            <w:r>
              <w:rPr>
                <w:lang w:val="ru-RU"/>
              </w:rPr>
              <w:t>195.200.11.0</w:t>
            </w:r>
          </w:p>
        </w:tc>
        <w:tc>
          <w:tcPr>
            <w:tcW w:w="2697" w:type="dxa"/>
          </w:tcPr>
          <w:p w14:paraId="18C2DE61" w14:textId="7C6FE9C3" w:rsidR="00163BC4" w:rsidRDefault="00163BC4" w:rsidP="00EF336F">
            <w:pPr>
              <w:rPr>
                <w:lang w:val="ru-RU"/>
              </w:rPr>
            </w:pPr>
            <w:r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06D9E8DD" w14:textId="1CF3E83C" w:rsidR="00163BC4" w:rsidRDefault="00163BC4" w:rsidP="00EF336F">
            <w:pPr>
              <w:rPr>
                <w:lang w:val="ru-RU"/>
              </w:rPr>
            </w:pPr>
            <w:r>
              <w:rPr>
                <w:lang w:val="ru-RU"/>
              </w:rPr>
              <w:t>195.200.3.2</w:t>
            </w:r>
          </w:p>
        </w:tc>
        <w:tc>
          <w:tcPr>
            <w:tcW w:w="2698" w:type="dxa"/>
          </w:tcPr>
          <w:p w14:paraId="70C70D8C" w14:textId="77777777" w:rsidR="00163BC4" w:rsidRDefault="00163BC4" w:rsidP="00EF336F">
            <w:pPr>
              <w:rPr>
                <w:lang w:val="ru-RU"/>
              </w:rPr>
            </w:pPr>
          </w:p>
        </w:tc>
      </w:tr>
      <w:tr w:rsidR="00163BC4" w14:paraId="6F7CF34E" w14:textId="77777777" w:rsidTr="00EF336F">
        <w:tc>
          <w:tcPr>
            <w:tcW w:w="2697" w:type="dxa"/>
          </w:tcPr>
          <w:p w14:paraId="5F887CCA" w14:textId="4ACFC17F" w:rsidR="00163BC4" w:rsidRDefault="00163BC4" w:rsidP="00EF336F">
            <w:pPr>
              <w:rPr>
                <w:lang w:val="ru-RU"/>
              </w:rPr>
            </w:pPr>
            <w:r>
              <w:rPr>
                <w:lang w:val="ru-RU"/>
              </w:rPr>
              <w:t>195.255.15.0</w:t>
            </w:r>
          </w:p>
        </w:tc>
        <w:tc>
          <w:tcPr>
            <w:tcW w:w="2697" w:type="dxa"/>
          </w:tcPr>
          <w:p w14:paraId="12284B98" w14:textId="7734890B" w:rsidR="00163BC4" w:rsidRDefault="00163BC4" w:rsidP="00EF336F">
            <w:pPr>
              <w:rPr>
                <w:lang w:val="ru-RU"/>
              </w:rPr>
            </w:pPr>
            <w:r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2EE8C383" w14:textId="357A72B1" w:rsidR="00163BC4" w:rsidRDefault="00163BC4" w:rsidP="00EF336F">
            <w:pPr>
              <w:rPr>
                <w:lang w:val="ru-RU"/>
              </w:rPr>
            </w:pPr>
            <w:r>
              <w:rPr>
                <w:lang w:val="ru-RU"/>
              </w:rPr>
              <w:t>195.200.3.2</w:t>
            </w:r>
          </w:p>
        </w:tc>
        <w:tc>
          <w:tcPr>
            <w:tcW w:w="2698" w:type="dxa"/>
          </w:tcPr>
          <w:p w14:paraId="32A14265" w14:textId="77777777" w:rsidR="00163BC4" w:rsidRDefault="00163BC4" w:rsidP="00EF336F">
            <w:pPr>
              <w:rPr>
                <w:lang w:val="ru-RU"/>
              </w:rPr>
            </w:pPr>
          </w:p>
        </w:tc>
      </w:tr>
    </w:tbl>
    <w:p w14:paraId="2B913EA3" w14:textId="77777777" w:rsidR="004D5CEE" w:rsidRDefault="004D5CEE" w:rsidP="00663F45">
      <w:pPr>
        <w:rPr>
          <w:lang w:val="ru-RU"/>
        </w:rPr>
      </w:pPr>
    </w:p>
    <w:p w14:paraId="7E1CBFA3" w14:textId="77777777" w:rsidR="004D5CEE" w:rsidRPr="004D5CEE" w:rsidRDefault="004D5CEE" w:rsidP="004D5CEE">
      <w:pPr>
        <w:pStyle w:val="Heading3"/>
      </w:pPr>
      <w:bookmarkStart w:id="20" w:name="_Toc484505689"/>
      <w:r>
        <w:lastRenderedPageBreak/>
        <w:t>R3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D5CEE" w14:paraId="0AA2EA56" w14:textId="77777777" w:rsidTr="00EF336F">
        <w:tc>
          <w:tcPr>
            <w:tcW w:w="2697" w:type="dxa"/>
          </w:tcPr>
          <w:p w14:paraId="2FF0DAE9" w14:textId="77777777" w:rsidR="004D5CEE" w:rsidRDefault="004D5CEE" w:rsidP="00EF336F">
            <w:pPr>
              <w:rPr>
                <w:lang w:val="ru-RU"/>
              </w:rPr>
            </w:pPr>
            <w:r w:rsidRPr="00A63CFB">
              <w:rPr>
                <w:lang w:val="ru-RU"/>
              </w:rPr>
              <w:t>Адрес сети назначения</w:t>
            </w:r>
          </w:p>
        </w:tc>
        <w:tc>
          <w:tcPr>
            <w:tcW w:w="2697" w:type="dxa"/>
          </w:tcPr>
          <w:p w14:paraId="460AD883" w14:textId="77777777" w:rsidR="004D5CEE" w:rsidRDefault="004D5CEE" w:rsidP="00EF336F">
            <w:pPr>
              <w:rPr>
                <w:lang w:val="ru-RU"/>
              </w:rPr>
            </w:pPr>
            <w:r w:rsidRPr="00A63CFB">
              <w:rPr>
                <w:lang w:val="ru-RU"/>
              </w:rPr>
              <w:t>Маска сети</w:t>
            </w:r>
          </w:p>
        </w:tc>
        <w:tc>
          <w:tcPr>
            <w:tcW w:w="2698" w:type="dxa"/>
          </w:tcPr>
          <w:p w14:paraId="2920F873" w14:textId="77777777" w:rsidR="004D5CEE" w:rsidRPr="00A63CFB" w:rsidRDefault="004D5CEE" w:rsidP="00EF336F">
            <w:pPr>
              <w:rPr>
                <w:lang w:val="ru-RU"/>
              </w:rPr>
            </w:pPr>
            <w:r w:rsidRPr="00A63CFB">
              <w:rPr>
                <w:lang w:val="ru-RU"/>
              </w:rPr>
              <w:t xml:space="preserve">Адрес следующего </w:t>
            </w:r>
          </w:p>
          <w:p w14:paraId="70E82BF7" w14:textId="77777777" w:rsidR="004D5CEE" w:rsidRDefault="004D5CEE" w:rsidP="00EF336F">
            <w:pPr>
              <w:rPr>
                <w:lang w:val="ru-RU"/>
              </w:rPr>
            </w:pPr>
            <w:r w:rsidRPr="00A63CFB">
              <w:rPr>
                <w:lang w:val="ru-RU"/>
              </w:rPr>
              <w:t>маршрутизатора</w:t>
            </w:r>
          </w:p>
        </w:tc>
        <w:tc>
          <w:tcPr>
            <w:tcW w:w="2698" w:type="dxa"/>
          </w:tcPr>
          <w:p w14:paraId="15EB9AEB" w14:textId="77777777" w:rsidR="004D5CEE" w:rsidRDefault="004D5CEE" w:rsidP="00EF336F">
            <w:pPr>
              <w:rPr>
                <w:lang w:val="ru-RU"/>
              </w:rPr>
            </w:pPr>
            <w:r w:rsidRPr="00A63CFB">
              <w:rPr>
                <w:lang w:val="ru-RU"/>
              </w:rPr>
              <w:t>Номер выходного порта</w:t>
            </w:r>
          </w:p>
        </w:tc>
      </w:tr>
      <w:tr w:rsidR="00EA54AC" w14:paraId="6CB6D10E" w14:textId="77777777" w:rsidTr="00EF336F">
        <w:tc>
          <w:tcPr>
            <w:tcW w:w="2697" w:type="dxa"/>
          </w:tcPr>
          <w:p w14:paraId="2704AB3A" w14:textId="2AEC1EF1" w:rsidR="00EA54AC" w:rsidRPr="00EA54AC" w:rsidRDefault="00EA54AC" w:rsidP="00EA54AC">
            <w:r>
              <w:t>195.200.1.0</w:t>
            </w:r>
          </w:p>
        </w:tc>
        <w:tc>
          <w:tcPr>
            <w:tcW w:w="2697" w:type="dxa"/>
          </w:tcPr>
          <w:p w14:paraId="79299C92" w14:textId="50C85B1F" w:rsidR="00EA54AC" w:rsidRDefault="00EA54AC" w:rsidP="00EA54AC">
            <w:pPr>
              <w:rPr>
                <w:lang w:val="ru-RU"/>
              </w:rPr>
            </w:pPr>
            <w:r w:rsidRPr="00604DB9"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4C687856" w14:textId="276F8202" w:rsidR="00EA54AC" w:rsidRDefault="008643CA" w:rsidP="00EA54AC">
            <w:pPr>
              <w:rPr>
                <w:lang w:val="ru-RU"/>
              </w:rPr>
            </w:pPr>
            <w:r>
              <w:rPr>
                <w:lang w:val="ru-RU"/>
              </w:rPr>
              <w:t>195.201.1.2</w:t>
            </w:r>
          </w:p>
        </w:tc>
        <w:tc>
          <w:tcPr>
            <w:tcW w:w="2698" w:type="dxa"/>
          </w:tcPr>
          <w:p w14:paraId="5EDD5947" w14:textId="77777777" w:rsidR="00EA54AC" w:rsidRDefault="00EA54AC" w:rsidP="00EA54AC">
            <w:pPr>
              <w:rPr>
                <w:lang w:val="ru-RU"/>
              </w:rPr>
            </w:pPr>
          </w:p>
        </w:tc>
      </w:tr>
      <w:tr w:rsidR="008643CA" w14:paraId="49A74426" w14:textId="77777777" w:rsidTr="00EF336F">
        <w:tc>
          <w:tcPr>
            <w:tcW w:w="2697" w:type="dxa"/>
          </w:tcPr>
          <w:p w14:paraId="10175152" w14:textId="2B707DD2" w:rsidR="008643CA" w:rsidRDefault="008643CA" w:rsidP="008643CA">
            <w:r>
              <w:t>195.200.3.0</w:t>
            </w:r>
          </w:p>
        </w:tc>
        <w:tc>
          <w:tcPr>
            <w:tcW w:w="2697" w:type="dxa"/>
          </w:tcPr>
          <w:p w14:paraId="69976C23" w14:textId="315CA315" w:rsidR="008643CA" w:rsidRDefault="008643CA" w:rsidP="008643CA">
            <w:pPr>
              <w:rPr>
                <w:lang w:val="ru-RU"/>
              </w:rPr>
            </w:pPr>
            <w:r w:rsidRPr="00604DB9"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711C6124" w14:textId="4A2932A0" w:rsidR="008643CA" w:rsidRDefault="008643CA" w:rsidP="008643CA">
            <w:pPr>
              <w:rPr>
                <w:lang w:val="ru-RU"/>
              </w:rPr>
            </w:pPr>
            <w:r w:rsidRPr="008A3912">
              <w:rPr>
                <w:lang w:val="ru-RU"/>
              </w:rPr>
              <w:t>195.201.1.2</w:t>
            </w:r>
          </w:p>
        </w:tc>
        <w:tc>
          <w:tcPr>
            <w:tcW w:w="2698" w:type="dxa"/>
          </w:tcPr>
          <w:p w14:paraId="68C78787" w14:textId="77777777" w:rsidR="008643CA" w:rsidRDefault="008643CA" w:rsidP="008643CA">
            <w:pPr>
              <w:rPr>
                <w:lang w:val="ru-RU"/>
              </w:rPr>
            </w:pPr>
          </w:p>
        </w:tc>
      </w:tr>
      <w:tr w:rsidR="008643CA" w14:paraId="4C0C9A93" w14:textId="77777777" w:rsidTr="00EF336F">
        <w:tc>
          <w:tcPr>
            <w:tcW w:w="2697" w:type="dxa"/>
          </w:tcPr>
          <w:p w14:paraId="3770F006" w14:textId="05C5546F" w:rsidR="008643CA" w:rsidRPr="00EA54AC" w:rsidRDefault="008643CA" w:rsidP="008643CA">
            <w:pPr>
              <w:rPr>
                <w:lang w:val="ru-RU"/>
              </w:rPr>
            </w:pPr>
            <w:r>
              <w:rPr>
                <w:lang w:val="ru-RU"/>
              </w:rPr>
              <w:t>195.200.4.0</w:t>
            </w:r>
          </w:p>
        </w:tc>
        <w:tc>
          <w:tcPr>
            <w:tcW w:w="2697" w:type="dxa"/>
          </w:tcPr>
          <w:p w14:paraId="02B4EFF3" w14:textId="49E928E8" w:rsidR="008643CA" w:rsidRDefault="008643CA" w:rsidP="008643CA">
            <w:pPr>
              <w:rPr>
                <w:lang w:val="ru-RU"/>
              </w:rPr>
            </w:pPr>
            <w:r w:rsidRPr="00604DB9"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7265E19D" w14:textId="29880861" w:rsidR="008643CA" w:rsidRDefault="008643CA" w:rsidP="008643CA">
            <w:pPr>
              <w:rPr>
                <w:lang w:val="ru-RU"/>
              </w:rPr>
            </w:pPr>
            <w:r w:rsidRPr="008A3912">
              <w:rPr>
                <w:lang w:val="ru-RU"/>
              </w:rPr>
              <w:t>195.201.1.2</w:t>
            </w:r>
          </w:p>
        </w:tc>
        <w:tc>
          <w:tcPr>
            <w:tcW w:w="2698" w:type="dxa"/>
          </w:tcPr>
          <w:p w14:paraId="498D47E9" w14:textId="77777777" w:rsidR="008643CA" w:rsidRDefault="008643CA" w:rsidP="008643CA">
            <w:pPr>
              <w:rPr>
                <w:lang w:val="ru-RU"/>
              </w:rPr>
            </w:pPr>
          </w:p>
        </w:tc>
      </w:tr>
      <w:tr w:rsidR="008643CA" w14:paraId="63D83AA8" w14:textId="77777777" w:rsidTr="00EF336F">
        <w:tc>
          <w:tcPr>
            <w:tcW w:w="2697" w:type="dxa"/>
          </w:tcPr>
          <w:p w14:paraId="5BC288F4" w14:textId="68FD0287" w:rsidR="008643CA" w:rsidRPr="00EA54AC" w:rsidRDefault="008643CA" w:rsidP="008643CA">
            <w:pPr>
              <w:rPr>
                <w:lang w:val="ru-RU"/>
              </w:rPr>
            </w:pPr>
            <w:r>
              <w:rPr>
                <w:lang w:val="ru-RU"/>
              </w:rPr>
              <w:t>195.200.5.0</w:t>
            </w:r>
          </w:p>
        </w:tc>
        <w:tc>
          <w:tcPr>
            <w:tcW w:w="2697" w:type="dxa"/>
          </w:tcPr>
          <w:p w14:paraId="510CE237" w14:textId="10D322AD" w:rsidR="008643CA" w:rsidRDefault="008643CA" w:rsidP="008643CA">
            <w:pPr>
              <w:rPr>
                <w:lang w:val="ru-RU"/>
              </w:rPr>
            </w:pPr>
            <w:r w:rsidRPr="00604DB9"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764F2F32" w14:textId="62B64C6D" w:rsidR="008643CA" w:rsidRDefault="008643CA" w:rsidP="008643CA">
            <w:pPr>
              <w:rPr>
                <w:lang w:val="ru-RU"/>
              </w:rPr>
            </w:pPr>
            <w:r w:rsidRPr="008A3912">
              <w:rPr>
                <w:lang w:val="ru-RU"/>
              </w:rPr>
              <w:t>195.201.1.2</w:t>
            </w:r>
          </w:p>
        </w:tc>
        <w:tc>
          <w:tcPr>
            <w:tcW w:w="2698" w:type="dxa"/>
          </w:tcPr>
          <w:p w14:paraId="56D27B7C" w14:textId="77777777" w:rsidR="008643CA" w:rsidRDefault="008643CA" w:rsidP="008643CA">
            <w:pPr>
              <w:rPr>
                <w:lang w:val="ru-RU"/>
              </w:rPr>
            </w:pPr>
          </w:p>
        </w:tc>
      </w:tr>
      <w:tr w:rsidR="008643CA" w14:paraId="79DBB7E4" w14:textId="77777777" w:rsidTr="00EF336F">
        <w:tc>
          <w:tcPr>
            <w:tcW w:w="2697" w:type="dxa"/>
          </w:tcPr>
          <w:p w14:paraId="7D59F9FD" w14:textId="2788C3CF" w:rsidR="008643CA" w:rsidRPr="00EA54AC" w:rsidRDefault="008643CA" w:rsidP="008643CA">
            <w:pPr>
              <w:rPr>
                <w:lang w:val="ru-RU"/>
              </w:rPr>
            </w:pPr>
            <w:r>
              <w:rPr>
                <w:lang w:val="ru-RU"/>
              </w:rPr>
              <w:t>195.200.7.0</w:t>
            </w:r>
          </w:p>
        </w:tc>
        <w:tc>
          <w:tcPr>
            <w:tcW w:w="2697" w:type="dxa"/>
          </w:tcPr>
          <w:p w14:paraId="7FD858D1" w14:textId="0EE60AE3" w:rsidR="008643CA" w:rsidRDefault="008643CA" w:rsidP="008643CA">
            <w:pPr>
              <w:rPr>
                <w:lang w:val="ru-RU"/>
              </w:rPr>
            </w:pPr>
            <w:r w:rsidRPr="00604DB9"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29D43826" w14:textId="069ECD9D" w:rsidR="008643CA" w:rsidRDefault="008643CA" w:rsidP="008643CA">
            <w:pPr>
              <w:rPr>
                <w:lang w:val="ru-RU"/>
              </w:rPr>
            </w:pPr>
            <w:r w:rsidRPr="008A3912">
              <w:rPr>
                <w:lang w:val="ru-RU"/>
              </w:rPr>
              <w:t>195.201.1.2</w:t>
            </w:r>
          </w:p>
        </w:tc>
        <w:tc>
          <w:tcPr>
            <w:tcW w:w="2698" w:type="dxa"/>
          </w:tcPr>
          <w:p w14:paraId="4D7AC4C6" w14:textId="77777777" w:rsidR="008643CA" w:rsidRDefault="008643CA" w:rsidP="008643CA">
            <w:pPr>
              <w:rPr>
                <w:lang w:val="ru-RU"/>
              </w:rPr>
            </w:pPr>
          </w:p>
        </w:tc>
      </w:tr>
      <w:tr w:rsidR="008643CA" w14:paraId="16997710" w14:textId="77777777" w:rsidTr="00EF336F">
        <w:tc>
          <w:tcPr>
            <w:tcW w:w="2697" w:type="dxa"/>
          </w:tcPr>
          <w:p w14:paraId="32AFCDD1" w14:textId="51C614E8" w:rsidR="008643CA" w:rsidRPr="00EA54AC" w:rsidRDefault="008643CA" w:rsidP="008643CA">
            <w:pPr>
              <w:rPr>
                <w:lang w:val="ru-RU"/>
              </w:rPr>
            </w:pPr>
            <w:r>
              <w:rPr>
                <w:lang w:val="ru-RU"/>
              </w:rPr>
              <w:t>195.200.8.0</w:t>
            </w:r>
          </w:p>
        </w:tc>
        <w:tc>
          <w:tcPr>
            <w:tcW w:w="2697" w:type="dxa"/>
          </w:tcPr>
          <w:p w14:paraId="1D77A032" w14:textId="112579E8" w:rsidR="008643CA" w:rsidRDefault="008643CA" w:rsidP="008643CA">
            <w:pPr>
              <w:rPr>
                <w:lang w:val="ru-RU"/>
              </w:rPr>
            </w:pPr>
            <w:r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11496CC4" w14:textId="1542B59D" w:rsidR="008643CA" w:rsidRDefault="008643CA" w:rsidP="008643CA">
            <w:pPr>
              <w:rPr>
                <w:lang w:val="ru-RU"/>
              </w:rPr>
            </w:pPr>
            <w:r w:rsidRPr="008A3912">
              <w:rPr>
                <w:lang w:val="ru-RU"/>
              </w:rPr>
              <w:t>195.201.1.2</w:t>
            </w:r>
          </w:p>
        </w:tc>
        <w:tc>
          <w:tcPr>
            <w:tcW w:w="2698" w:type="dxa"/>
          </w:tcPr>
          <w:p w14:paraId="48DE636F" w14:textId="77777777" w:rsidR="008643CA" w:rsidRDefault="008643CA" w:rsidP="008643CA">
            <w:pPr>
              <w:rPr>
                <w:lang w:val="ru-RU"/>
              </w:rPr>
            </w:pPr>
          </w:p>
        </w:tc>
      </w:tr>
      <w:tr w:rsidR="008643CA" w14:paraId="3B424F30" w14:textId="77777777" w:rsidTr="00EF336F">
        <w:tc>
          <w:tcPr>
            <w:tcW w:w="2697" w:type="dxa"/>
          </w:tcPr>
          <w:p w14:paraId="1F501907" w14:textId="4C4FFD49" w:rsidR="008643CA" w:rsidRPr="00EA54AC" w:rsidRDefault="008643CA" w:rsidP="008643CA">
            <w:pPr>
              <w:rPr>
                <w:lang w:val="ru-RU"/>
              </w:rPr>
            </w:pPr>
            <w:r>
              <w:rPr>
                <w:lang w:val="ru-RU"/>
              </w:rPr>
              <w:t>195.200.9.0</w:t>
            </w:r>
          </w:p>
        </w:tc>
        <w:tc>
          <w:tcPr>
            <w:tcW w:w="2697" w:type="dxa"/>
          </w:tcPr>
          <w:p w14:paraId="5EDCE7AD" w14:textId="283EED61" w:rsidR="008643CA" w:rsidRDefault="008643CA" w:rsidP="008643CA">
            <w:pPr>
              <w:rPr>
                <w:lang w:val="ru-RU"/>
              </w:rPr>
            </w:pPr>
            <w:r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5BB0B249" w14:textId="3B3DF6A4" w:rsidR="008643CA" w:rsidRDefault="008643CA" w:rsidP="008643CA">
            <w:pPr>
              <w:rPr>
                <w:lang w:val="ru-RU"/>
              </w:rPr>
            </w:pPr>
            <w:r w:rsidRPr="008A3912">
              <w:rPr>
                <w:lang w:val="ru-RU"/>
              </w:rPr>
              <w:t>195.201.1.2</w:t>
            </w:r>
          </w:p>
        </w:tc>
        <w:tc>
          <w:tcPr>
            <w:tcW w:w="2698" w:type="dxa"/>
          </w:tcPr>
          <w:p w14:paraId="24B47D94" w14:textId="77777777" w:rsidR="008643CA" w:rsidRDefault="008643CA" w:rsidP="008643CA">
            <w:pPr>
              <w:rPr>
                <w:lang w:val="ru-RU"/>
              </w:rPr>
            </w:pPr>
          </w:p>
        </w:tc>
      </w:tr>
      <w:tr w:rsidR="008643CA" w14:paraId="607ADC7B" w14:textId="77777777" w:rsidTr="00EF336F">
        <w:tc>
          <w:tcPr>
            <w:tcW w:w="2697" w:type="dxa"/>
          </w:tcPr>
          <w:p w14:paraId="3507E21F" w14:textId="4E4ADA21" w:rsidR="008643CA" w:rsidRDefault="008643CA" w:rsidP="008643CA">
            <w:r>
              <w:rPr>
                <w:lang w:val="ru-RU"/>
              </w:rPr>
              <w:t>195.200.12.0</w:t>
            </w:r>
          </w:p>
        </w:tc>
        <w:tc>
          <w:tcPr>
            <w:tcW w:w="2697" w:type="dxa"/>
          </w:tcPr>
          <w:p w14:paraId="0A7A82B3" w14:textId="43301FC0" w:rsidR="008643CA" w:rsidRDefault="008643CA" w:rsidP="008643CA">
            <w:pPr>
              <w:rPr>
                <w:lang w:val="ru-RU"/>
              </w:rPr>
            </w:pPr>
            <w:r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18F4D2CA" w14:textId="532BCAAB" w:rsidR="008643CA" w:rsidRDefault="008643CA" w:rsidP="008643CA">
            <w:pPr>
              <w:rPr>
                <w:lang w:val="ru-RU"/>
              </w:rPr>
            </w:pPr>
            <w:r w:rsidRPr="008A3912">
              <w:rPr>
                <w:lang w:val="ru-RU"/>
              </w:rPr>
              <w:t>195.201.1.2</w:t>
            </w:r>
          </w:p>
        </w:tc>
        <w:tc>
          <w:tcPr>
            <w:tcW w:w="2698" w:type="dxa"/>
          </w:tcPr>
          <w:p w14:paraId="034746FC" w14:textId="77777777" w:rsidR="008643CA" w:rsidRDefault="008643CA" w:rsidP="008643CA">
            <w:pPr>
              <w:rPr>
                <w:lang w:val="ru-RU"/>
              </w:rPr>
            </w:pPr>
          </w:p>
        </w:tc>
      </w:tr>
      <w:tr w:rsidR="008643CA" w14:paraId="3FC909CD" w14:textId="77777777" w:rsidTr="00EF336F">
        <w:tc>
          <w:tcPr>
            <w:tcW w:w="2697" w:type="dxa"/>
          </w:tcPr>
          <w:p w14:paraId="5660C679" w14:textId="098D2FBC" w:rsidR="008643CA" w:rsidRDefault="008643CA" w:rsidP="008643CA">
            <w:r>
              <w:rPr>
                <w:lang w:val="ru-RU"/>
              </w:rPr>
              <w:t>195.255.15.0</w:t>
            </w:r>
          </w:p>
        </w:tc>
        <w:tc>
          <w:tcPr>
            <w:tcW w:w="2697" w:type="dxa"/>
          </w:tcPr>
          <w:p w14:paraId="59AAFA81" w14:textId="6876700A" w:rsidR="008643CA" w:rsidRDefault="008643CA" w:rsidP="008643CA">
            <w:pPr>
              <w:rPr>
                <w:lang w:val="ru-RU"/>
              </w:rPr>
            </w:pPr>
            <w:r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0F590BF2" w14:textId="520ADAD6" w:rsidR="008643CA" w:rsidRDefault="008643CA" w:rsidP="008643CA">
            <w:pPr>
              <w:rPr>
                <w:lang w:val="ru-RU"/>
              </w:rPr>
            </w:pPr>
            <w:r w:rsidRPr="008A3912">
              <w:rPr>
                <w:lang w:val="ru-RU"/>
              </w:rPr>
              <w:t>195.201.1.2</w:t>
            </w:r>
          </w:p>
        </w:tc>
        <w:tc>
          <w:tcPr>
            <w:tcW w:w="2698" w:type="dxa"/>
          </w:tcPr>
          <w:p w14:paraId="662BF7A9" w14:textId="77777777" w:rsidR="008643CA" w:rsidRDefault="008643CA" w:rsidP="008643CA">
            <w:pPr>
              <w:rPr>
                <w:lang w:val="ru-RU"/>
              </w:rPr>
            </w:pPr>
          </w:p>
        </w:tc>
      </w:tr>
    </w:tbl>
    <w:p w14:paraId="6FF8D870" w14:textId="77777777" w:rsidR="004D5CEE" w:rsidRPr="004D5CEE" w:rsidRDefault="004D5CEE" w:rsidP="004D5CEE">
      <w:pPr>
        <w:pStyle w:val="Heading3"/>
      </w:pPr>
      <w:bookmarkStart w:id="21" w:name="_Toc484505690"/>
      <w:r>
        <w:t>R4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D5CEE" w14:paraId="6285D2B5" w14:textId="77777777" w:rsidTr="00EF336F">
        <w:tc>
          <w:tcPr>
            <w:tcW w:w="2697" w:type="dxa"/>
          </w:tcPr>
          <w:p w14:paraId="38943461" w14:textId="77777777" w:rsidR="004D5CEE" w:rsidRDefault="004D5CEE" w:rsidP="00EF336F">
            <w:pPr>
              <w:rPr>
                <w:lang w:val="ru-RU"/>
              </w:rPr>
            </w:pPr>
            <w:r w:rsidRPr="00A63CFB">
              <w:rPr>
                <w:lang w:val="ru-RU"/>
              </w:rPr>
              <w:t>Адрес сети назначения</w:t>
            </w:r>
          </w:p>
        </w:tc>
        <w:tc>
          <w:tcPr>
            <w:tcW w:w="2697" w:type="dxa"/>
          </w:tcPr>
          <w:p w14:paraId="28AA3219" w14:textId="77777777" w:rsidR="004D5CEE" w:rsidRDefault="004D5CEE" w:rsidP="00EF336F">
            <w:pPr>
              <w:rPr>
                <w:lang w:val="ru-RU"/>
              </w:rPr>
            </w:pPr>
            <w:r w:rsidRPr="00A63CFB">
              <w:rPr>
                <w:lang w:val="ru-RU"/>
              </w:rPr>
              <w:t>Маска сети</w:t>
            </w:r>
          </w:p>
        </w:tc>
        <w:tc>
          <w:tcPr>
            <w:tcW w:w="2698" w:type="dxa"/>
          </w:tcPr>
          <w:p w14:paraId="2450C027" w14:textId="77777777" w:rsidR="004D5CEE" w:rsidRPr="00A63CFB" w:rsidRDefault="004D5CEE" w:rsidP="00EF336F">
            <w:pPr>
              <w:rPr>
                <w:lang w:val="ru-RU"/>
              </w:rPr>
            </w:pPr>
            <w:r w:rsidRPr="00A63CFB">
              <w:rPr>
                <w:lang w:val="ru-RU"/>
              </w:rPr>
              <w:t xml:space="preserve">Адрес следующего </w:t>
            </w:r>
          </w:p>
          <w:p w14:paraId="48E84E31" w14:textId="77777777" w:rsidR="004D5CEE" w:rsidRDefault="004D5CEE" w:rsidP="00EF336F">
            <w:pPr>
              <w:rPr>
                <w:lang w:val="ru-RU"/>
              </w:rPr>
            </w:pPr>
            <w:r w:rsidRPr="00A63CFB">
              <w:rPr>
                <w:lang w:val="ru-RU"/>
              </w:rPr>
              <w:t>маршрутизатора</w:t>
            </w:r>
          </w:p>
        </w:tc>
        <w:tc>
          <w:tcPr>
            <w:tcW w:w="2698" w:type="dxa"/>
          </w:tcPr>
          <w:p w14:paraId="130C8638" w14:textId="77777777" w:rsidR="004D5CEE" w:rsidRDefault="004D5CEE" w:rsidP="00EF336F">
            <w:pPr>
              <w:rPr>
                <w:lang w:val="ru-RU"/>
              </w:rPr>
            </w:pPr>
            <w:r w:rsidRPr="00A63CFB">
              <w:rPr>
                <w:lang w:val="ru-RU"/>
              </w:rPr>
              <w:t>Номер выходного порта</w:t>
            </w:r>
          </w:p>
        </w:tc>
      </w:tr>
      <w:tr w:rsidR="00040428" w14:paraId="3BEB4454" w14:textId="77777777" w:rsidTr="00EF336F">
        <w:tc>
          <w:tcPr>
            <w:tcW w:w="2697" w:type="dxa"/>
          </w:tcPr>
          <w:p w14:paraId="42F144B8" w14:textId="52D6CC81" w:rsidR="00040428" w:rsidRDefault="00040428" w:rsidP="00040428">
            <w:pPr>
              <w:rPr>
                <w:lang w:val="ru-RU"/>
              </w:rPr>
            </w:pPr>
            <w:r>
              <w:rPr>
                <w:lang w:val="ru-RU"/>
              </w:rPr>
              <w:t>195.200.1.0</w:t>
            </w:r>
          </w:p>
        </w:tc>
        <w:tc>
          <w:tcPr>
            <w:tcW w:w="2697" w:type="dxa"/>
          </w:tcPr>
          <w:p w14:paraId="3CE60DF4" w14:textId="76CCC5A7" w:rsidR="00040428" w:rsidRDefault="00040428" w:rsidP="00040428">
            <w:pPr>
              <w:rPr>
                <w:lang w:val="ru-RU"/>
              </w:rPr>
            </w:pPr>
            <w:r w:rsidRPr="00D3048E"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60B20B93" w14:textId="539DB279" w:rsidR="00040428" w:rsidRDefault="00040428" w:rsidP="00040428">
            <w:pPr>
              <w:rPr>
                <w:lang w:val="ru-RU"/>
              </w:rPr>
            </w:pPr>
            <w:r>
              <w:rPr>
                <w:lang w:val="ru-RU"/>
              </w:rPr>
              <w:t>195.201.4.2</w:t>
            </w:r>
          </w:p>
        </w:tc>
        <w:tc>
          <w:tcPr>
            <w:tcW w:w="2698" w:type="dxa"/>
          </w:tcPr>
          <w:p w14:paraId="2973009D" w14:textId="77777777" w:rsidR="00040428" w:rsidRDefault="00040428" w:rsidP="00040428">
            <w:pPr>
              <w:rPr>
                <w:lang w:val="ru-RU"/>
              </w:rPr>
            </w:pPr>
          </w:p>
        </w:tc>
      </w:tr>
      <w:tr w:rsidR="00040428" w14:paraId="605B8813" w14:textId="77777777" w:rsidTr="00EF336F">
        <w:tc>
          <w:tcPr>
            <w:tcW w:w="2697" w:type="dxa"/>
          </w:tcPr>
          <w:p w14:paraId="6AB7D10D" w14:textId="3C1061EF" w:rsidR="00040428" w:rsidRDefault="00040428" w:rsidP="00040428">
            <w:pPr>
              <w:rPr>
                <w:lang w:val="ru-RU"/>
              </w:rPr>
            </w:pPr>
            <w:r>
              <w:rPr>
                <w:lang w:val="ru-RU"/>
              </w:rPr>
              <w:t>195.200.2.0</w:t>
            </w:r>
          </w:p>
        </w:tc>
        <w:tc>
          <w:tcPr>
            <w:tcW w:w="2697" w:type="dxa"/>
          </w:tcPr>
          <w:p w14:paraId="28DBDBCE" w14:textId="28C7934D" w:rsidR="00040428" w:rsidRDefault="00040428" w:rsidP="00040428">
            <w:pPr>
              <w:rPr>
                <w:lang w:val="ru-RU"/>
              </w:rPr>
            </w:pPr>
            <w:r w:rsidRPr="00D3048E"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158C3FE3" w14:textId="4BFB521A" w:rsidR="00040428" w:rsidRDefault="00040428" w:rsidP="00040428">
            <w:pPr>
              <w:rPr>
                <w:lang w:val="ru-RU"/>
              </w:rPr>
            </w:pPr>
            <w:r>
              <w:rPr>
                <w:lang w:val="ru-RU"/>
              </w:rPr>
              <w:t>195.201.4.2</w:t>
            </w:r>
          </w:p>
        </w:tc>
        <w:tc>
          <w:tcPr>
            <w:tcW w:w="2698" w:type="dxa"/>
          </w:tcPr>
          <w:p w14:paraId="407B96F8" w14:textId="77777777" w:rsidR="00040428" w:rsidRDefault="00040428" w:rsidP="00040428">
            <w:pPr>
              <w:rPr>
                <w:lang w:val="ru-RU"/>
              </w:rPr>
            </w:pPr>
          </w:p>
        </w:tc>
      </w:tr>
      <w:tr w:rsidR="00040428" w14:paraId="4AF21D10" w14:textId="77777777" w:rsidTr="00EF336F">
        <w:tc>
          <w:tcPr>
            <w:tcW w:w="2697" w:type="dxa"/>
          </w:tcPr>
          <w:p w14:paraId="75B7F155" w14:textId="76B4EE8B" w:rsidR="00040428" w:rsidRDefault="00040428" w:rsidP="00040428">
            <w:pPr>
              <w:rPr>
                <w:lang w:val="ru-RU"/>
              </w:rPr>
            </w:pPr>
            <w:r>
              <w:rPr>
                <w:lang w:val="ru-RU"/>
              </w:rPr>
              <w:t>195.200.4</w:t>
            </w:r>
            <w:r w:rsidRPr="00103B9F">
              <w:rPr>
                <w:lang w:val="ru-RU"/>
              </w:rPr>
              <w:t>.0</w:t>
            </w:r>
          </w:p>
        </w:tc>
        <w:tc>
          <w:tcPr>
            <w:tcW w:w="2697" w:type="dxa"/>
          </w:tcPr>
          <w:p w14:paraId="2CB24909" w14:textId="0B6ABFBA" w:rsidR="00040428" w:rsidRDefault="00040428" w:rsidP="00040428">
            <w:pPr>
              <w:rPr>
                <w:lang w:val="ru-RU"/>
              </w:rPr>
            </w:pPr>
            <w:r w:rsidRPr="00D3048E"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4EA89B30" w14:textId="03899FC4" w:rsidR="00040428" w:rsidRDefault="00040428" w:rsidP="00040428">
            <w:pPr>
              <w:rPr>
                <w:lang w:val="ru-RU"/>
              </w:rPr>
            </w:pPr>
            <w:r>
              <w:rPr>
                <w:lang w:val="ru-RU"/>
              </w:rPr>
              <w:t>195.201.4.2</w:t>
            </w:r>
          </w:p>
        </w:tc>
        <w:tc>
          <w:tcPr>
            <w:tcW w:w="2698" w:type="dxa"/>
          </w:tcPr>
          <w:p w14:paraId="35564DC4" w14:textId="77777777" w:rsidR="00040428" w:rsidRDefault="00040428" w:rsidP="00040428">
            <w:pPr>
              <w:rPr>
                <w:lang w:val="ru-RU"/>
              </w:rPr>
            </w:pPr>
          </w:p>
        </w:tc>
      </w:tr>
      <w:tr w:rsidR="00040428" w14:paraId="7D68A701" w14:textId="77777777" w:rsidTr="00EF336F">
        <w:tc>
          <w:tcPr>
            <w:tcW w:w="2697" w:type="dxa"/>
          </w:tcPr>
          <w:p w14:paraId="3AF52F63" w14:textId="1E3D0287" w:rsidR="00040428" w:rsidRDefault="00040428" w:rsidP="00040428">
            <w:pPr>
              <w:rPr>
                <w:lang w:val="ru-RU"/>
              </w:rPr>
            </w:pPr>
            <w:r>
              <w:rPr>
                <w:lang w:val="ru-RU"/>
              </w:rPr>
              <w:t>195.200.5</w:t>
            </w:r>
            <w:r w:rsidRPr="00103B9F">
              <w:rPr>
                <w:lang w:val="ru-RU"/>
              </w:rPr>
              <w:t>.0</w:t>
            </w:r>
          </w:p>
        </w:tc>
        <w:tc>
          <w:tcPr>
            <w:tcW w:w="2697" w:type="dxa"/>
          </w:tcPr>
          <w:p w14:paraId="6B27B012" w14:textId="1949F261" w:rsidR="00040428" w:rsidRDefault="00040428" w:rsidP="00040428">
            <w:pPr>
              <w:rPr>
                <w:lang w:val="ru-RU"/>
              </w:rPr>
            </w:pPr>
            <w:r w:rsidRPr="00D3048E"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6C9A8AD6" w14:textId="51C2E065" w:rsidR="00040428" w:rsidRDefault="00040428" w:rsidP="00040428">
            <w:pPr>
              <w:rPr>
                <w:lang w:val="ru-RU"/>
              </w:rPr>
            </w:pPr>
            <w:r>
              <w:rPr>
                <w:lang w:val="ru-RU"/>
              </w:rPr>
              <w:t>195.201.4.2</w:t>
            </w:r>
          </w:p>
        </w:tc>
        <w:tc>
          <w:tcPr>
            <w:tcW w:w="2698" w:type="dxa"/>
          </w:tcPr>
          <w:p w14:paraId="7FCD2DF2" w14:textId="77777777" w:rsidR="00040428" w:rsidRDefault="00040428" w:rsidP="00040428">
            <w:pPr>
              <w:rPr>
                <w:lang w:val="ru-RU"/>
              </w:rPr>
            </w:pPr>
          </w:p>
        </w:tc>
      </w:tr>
      <w:tr w:rsidR="00040428" w14:paraId="2D08DDCD" w14:textId="77777777" w:rsidTr="00EF336F">
        <w:tc>
          <w:tcPr>
            <w:tcW w:w="2697" w:type="dxa"/>
          </w:tcPr>
          <w:p w14:paraId="11A31901" w14:textId="0B373A86" w:rsidR="00040428" w:rsidRDefault="00040428" w:rsidP="00040428">
            <w:pPr>
              <w:rPr>
                <w:lang w:val="ru-RU"/>
              </w:rPr>
            </w:pPr>
            <w:r>
              <w:rPr>
                <w:lang w:val="ru-RU"/>
              </w:rPr>
              <w:t>195.200.6</w:t>
            </w:r>
            <w:r w:rsidRPr="00103B9F">
              <w:rPr>
                <w:lang w:val="ru-RU"/>
              </w:rPr>
              <w:t>.0</w:t>
            </w:r>
          </w:p>
        </w:tc>
        <w:tc>
          <w:tcPr>
            <w:tcW w:w="2697" w:type="dxa"/>
          </w:tcPr>
          <w:p w14:paraId="3902EED7" w14:textId="44E4225E" w:rsidR="00040428" w:rsidRDefault="00040428" w:rsidP="00040428">
            <w:pPr>
              <w:rPr>
                <w:lang w:val="ru-RU"/>
              </w:rPr>
            </w:pPr>
            <w:r w:rsidRPr="00D3048E"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40917FC7" w14:textId="3C275364" w:rsidR="00040428" w:rsidRDefault="00040428" w:rsidP="00040428">
            <w:pPr>
              <w:rPr>
                <w:lang w:val="ru-RU"/>
              </w:rPr>
            </w:pPr>
            <w:r>
              <w:rPr>
                <w:lang w:val="ru-RU"/>
              </w:rPr>
              <w:t>195.201.4.2</w:t>
            </w:r>
          </w:p>
        </w:tc>
        <w:tc>
          <w:tcPr>
            <w:tcW w:w="2698" w:type="dxa"/>
          </w:tcPr>
          <w:p w14:paraId="28DFCEAF" w14:textId="77777777" w:rsidR="00040428" w:rsidRDefault="00040428" w:rsidP="00040428">
            <w:pPr>
              <w:rPr>
                <w:lang w:val="ru-RU"/>
              </w:rPr>
            </w:pPr>
          </w:p>
        </w:tc>
      </w:tr>
      <w:tr w:rsidR="00040428" w14:paraId="71086FBE" w14:textId="77777777" w:rsidTr="00EF336F">
        <w:tc>
          <w:tcPr>
            <w:tcW w:w="2697" w:type="dxa"/>
          </w:tcPr>
          <w:p w14:paraId="542761A3" w14:textId="0C311E53" w:rsidR="00040428" w:rsidRDefault="00040428" w:rsidP="00040428">
            <w:pPr>
              <w:rPr>
                <w:lang w:val="ru-RU"/>
              </w:rPr>
            </w:pPr>
            <w:r>
              <w:rPr>
                <w:lang w:val="ru-RU"/>
              </w:rPr>
              <w:t>195.200.8</w:t>
            </w:r>
            <w:r w:rsidRPr="00103B9F">
              <w:rPr>
                <w:lang w:val="ru-RU"/>
              </w:rPr>
              <w:t>.0</w:t>
            </w:r>
          </w:p>
        </w:tc>
        <w:tc>
          <w:tcPr>
            <w:tcW w:w="2697" w:type="dxa"/>
          </w:tcPr>
          <w:p w14:paraId="05D99BA9" w14:textId="7F0753A6" w:rsidR="00040428" w:rsidRDefault="00040428" w:rsidP="00040428">
            <w:pPr>
              <w:rPr>
                <w:lang w:val="ru-RU"/>
              </w:rPr>
            </w:pPr>
            <w:r w:rsidRPr="00D3048E"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08355606" w14:textId="4BB6EEDB" w:rsidR="00040428" w:rsidRDefault="00040428" w:rsidP="00040428">
            <w:pPr>
              <w:rPr>
                <w:lang w:val="ru-RU"/>
              </w:rPr>
            </w:pPr>
            <w:r>
              <w:rPr>
                <w:lang w:val="ru-RU"/>
              </w:rPr>
              <w:t>195.201.4.2</w:t>
            </w:r>
          </w:p>
        </w:tc>
        <w:tc>
          <w:tcPr>
            <w:tcW w:w="2698" w:type="dxa"/>
          </w:tcPr>
          <w:p w14:paraId="0131DD6E" w14:textId="77777777" w:rsidR="00040428" w:rsidRDefault="00040428" w:rsidP="00040428">
            <w:pPr>
              <w:rPr>
                <w:lang w:val="ru-RU"/>
              </w:rPr>
            </w:pPr>
          </w:p>
        </w:tc>
      </w:tr>
      <w:tr w:rsidR="00040428" w14:paraId="3DCA12CE" w14:textId="77777777" w:rsidTr="00EF336F">
        <w:tc>
          <w:tcPr>
            <w:tcW w:w="2697" w:type="dxa"/>
          </w:tcPr>
          <w:p w14:paraId="229E0CAA" w14:textId="307E2C79" w:rsidR="00040428" w:rsidRDefault="00040428" w:rsidP="00040428">
            <w:pPr>
              <w:rPr>
                <w:lang w:val="ru-RU"/>
              </w:rPr>
            </w:pPr>
            <w:r>
              <w:rPr>
                <w:lang w:val="ru-RU"/>
              </w:rPr>
              <w:t>195.200.9</w:t>
            </w:r>
            <w:r w:rsidRPr="00103B9F">
              <w:rPr>
                <w:lang w:val="ru-RU"/>
              </w:rPr>
              <w:t>.0</w:t>
            </w:r>
          </w:p>
        </w:tc>
        <w:tc>
          <w:tcPr>
            <w:tcW w:w="2697" w:type="dxa"/>
          </w:tcPr>
          <w:p w14:paraId="2458985F" w14:textId="57210FE6" w:rsidR="00040428" w:rsidRDefault="00040428" w:rsidP="00040428">
            <w:pPr>
              <w:rPr>
                <w:lang w:val="ru-RU"/>
              </w:rPr>
            </w:pPr>
            <w:r w:rsidRPr="00D3048E"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75DA3A58" w14:textId="43F624FF" w:rsidR="00040428" w:rsidRDefault="00040428" w:rsidP="00040428">
            <w:pPr>
              <w:rPr>
                <w:lang w:val="ru-RU"/>
              </w:rPr>
            </w:pPr>
            <w:r>
              <w:rPr>
                <w:lang w:val="ru-RU"/>
              </w:rPr>
              <w:t>195.201.4.2</w:t>
            </w:r>
          </w:p>
        </w:tc>
        <w:tc>
          <w:tcPr>
            <w:tcW w:w="2698" w:type="dxa"/>
          </w:tcPr>
          <w:p w14:paraId="4FFD26E6" w14:textId="77777777" w:rsidR="00040428" w:rsidRDefault="00040428" w:rsidP="00040428">
            <w:pPr>
              <w:rPr>
                <w:lang w:val="ru-RU"/>
              </w:rPr>
            </w:pPr>
          </w:p>
        </w:tc>
      </w:tr>
      <w:tr w:rsidR="00040428" w14:paraId="2495BAE3" w14:textId="77777777" w:rsidTr="00EF336F">
        <w:tc>
          <w:tcPr>
            <w:tcW w:w="2697" w:type="dxa"/>
          </w:tcPr>
          <w:p w14:paraId="79134939" w14:textId="737CFCAA" w:rsidR="00040428" w:rsidRDefault="00040428" w:rsidP="00040428">
            <w:pPr>
              <w:rPr>
                <w:lang w:val="ru-RU"/>
              </w:rPr>
            </w:pPr>
            <w:r w:rsidRPr="00103B9F">
              <w:rPr>
                <w:lang w:val="ru-RU"/>
              </w:rPr>
              <w:t>195.200.1</w:t>
            </w:r>
            <w:r>
              <w:rPr>
                <w:lang w:val="ru-RU"/>
              </w:rPr>
              <w:t>0</w:t>
            </w:r>
            <w:r w:rsidRPr="00103B9F">
              <w:rPr>
                <w:lang w:val="ru-RU"/>
              </w:rPr>
              <w:t>.0</w:t>
            </w:r>
          </w:p>
        </w:tc>
        <w:tc>
          <w:tcPr>
            <w:tcW w:w="2697" w:type="dxa"/>
          </w:tcPr>
          <w:p w14:paraId="73ED0F28" w14:textId="2A6BC97E" w:rsidR="00040428" w:rsidRDefault="00040428" w:rsidP="00040428">
            <w:pPr>
              <w:rPr>
                <w:lang w:val="ru-RU"/>
              </w:rPr>
            </w:pPr>
            <w:r w:rsidRPr="00D3048E"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686B70AF" w14:textId="54F61185" w:rsidR="00040428" w:rsidRDefault="00040428" w:rsidP="00040428">
            <w:pPr>
              <w:rPr>
                <w:lang w:val="ru-RU"/>
              </w:rPr>
            </w:pPr>
            <w:r>
              <w:rPr>
                <w:lang w:val="ru-RU"/>
              </w:rPr>
              <w:t>195.201.4.2</w:t>
            </w:r>
          </w:p>
        </w:tc>
        <w:tc>
          <w:tcPr>
            <w:tcW w:w="2698" w:type="dxa"/>
          </w:tcPr>
          <w:p w14:paraId="7CCECCDA" w14:textId="77777777" w:rsidR="00040428" w:rsidRDefault="00040428" w:rsidP="00040428">
            <w:pPr>
              <w:rPr>
                <w:lang w:val="ru-RU"/>
              </w:rPr>
            </w:pPr>
          </w:p>
        </w:tc>
      </w:tr>
      <w:tr w:rsidR="00040428" w14:paraId="1FD46AC2" w14:textId="77777777" w:rsidTr="00EF336F">
        <w:tc>
          <w:tcPr>
            <w:tcW w:w="2697" w:type="dxa"/>
          </w:tcPr>
          <w:p w14:paraId="6D15B0ED" w14:textId="1CF5F661" w:rsidR="00040428" w:rsidRDefault="00040428" w:rsidP="00040428">
            <w:pPr>
              <w:rPr>
                <w:lang w:val="ru-RU"/>
              </w:rPr>
            </w:pPr>
            <w:r w:rsidRPr="00103B9F">
              <w:rPr>
                <w:lang w:val="ru-RU"/>
              </w:rPr>
              <w:t>195.200.1</w:t>
            </w:r>
            <w:r>
              <w:rPr>
                <w:lang w:val="ru-RU"/>
              </w:rPr>
              <w:t>1</w:t>
            </w:r>
            <w:r w:rsidRPr="00103B9F">
              <w:rPr>
                <w:lang w:val="ru-RU"/>
              </w:rPr>
              <w:t>.0</w:t>
            </w:r>
          </w:p>
        </w:tc>
        <w:tc>
          <w:tcPr>
            <w:tcW w:w="2697" w:type="dxa"/>
          </w:tcPr>
          <w:p w14:paraId="7431714D" w14:textId="041D9F93" w:rsidR="00040428" w:rsidRDefault="00040428" w:rsidP="00040428">
            <w:pPr>
              <w:rPr>
                <w:lang w:val="ru-RU"/>
              </w:rPr>
            </w:pPr>
            <w:r w:rsidRPr="00D3048E"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27D484E5" w14:textId="7F0AEEB5" w:rsidR="00040428" w:rsidRDefault="00040428" w:rsidP="00040428">
            <w:pPr>
              <w:rPr>
                <w:lang w:val="ru-RU"/>
              </w:rPr>
            </w:pPr>
            <w:r>
              <w:rPr>
                <w:lang w:val="ru-RU"/>
              </w:rPr>
              <w:t>195.201.4.2</w:t>
            </w:r>
          </w:p>
        </w:tc>
        <w:tc>
          <w:tcPr>
            <w:tcW w:w="2698" w:type="dxa"/>
          </w:tcPr>
          <w:p w14:paraId="1EFB0AA7" w14:textId="77777777" w:rsidR="00040428" w:rsidRDefault="00040428" w:rsidP="00040428">
            <w:pPr>
              <w:rPr>
                <w:lang w:val="ru-RU"/>
              </w:rPr>
            </w:pPr>
          </w:p>
        </w:tc>
      </w:tr>
      <w:tr w:rsidR="00040428" w14:paraId="6E4BEB51" w14:textId="77777777" w:rsidTr="00EF336F">
        <w:tc>
          <w:tcPr>
            <w:tcW w:w="2697" w:type="dxa"/>
          </w:tcPr>
          <w:p w14:paraId="74AB6603" w14:textId="22F99B04" w:rsidR="00040428" w:rsidRDefault="00040428" w:rsidP="00040428">
            <w:pPr>
              <w:rPr>
                <w:lang w:val="ru-RU"/>
              </w:rPr>
            </w:pPr>
            <w:r w:rsidRPr="00103B9F">
              <w:rPr>
                <w:lang w:val="ru-RU"/>
              </w:rPr>
              <w:t>195.200.1</w:t>
            </w:r>
            <w:r>
              <w:rPr>
                <w:lang w:val="ru-RU"/>
              </w:rPr>
              <w:t>2</w:t>
            </w:r>
            <w:r w:rsidRPr="00103B9F">
              <w:rPr>
                <w:lang w:val="ru-RU"/>
              </w:rPr>
              <w:t>.0</w:t>
            </w:r>
          </w:p>
        </w:tc>
        <w:tc>
          <w:tcPr>
            <w:tcW w:w="2697" w:type="dxa"/>
          </w:tcPr>
          <w:p w14:paraId="6E7575FA" w14:textId="7F7F71BC" w:rsidR="00040428" w:rsidRDefault="00040428" w:rsidP="00040428">
            <w:pPr>
              <w:rPr>
                <w:lang w:val="ru-RU"/>
              </w:rPr>
            </w:pPr>
            <w:r w:rsidRPr="00D3048E"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2B3BDF73" w14:textId="61749C53" w:rsidR="00040428" w:rsidRDefault="00040428" w:rsidP="00040428">
            <w:pPr>
              <w:rPr>
                <w:lang w:val="ru-RU"/>
              </w:rPr>
            </w:pPr>
            <w:r>
              <w:rPr>
                <w:lang w:val="ru-RU"/>
              </w:rPr>
              <w:t>195.201.4.2</w:t>
            </w:r>
          </w:p>
        </w:tc>
        <w:tc>
          <w:tcPr>
            <w:tcW w:w="2698" w:type="dxa"/>
          </w:tcPr>
          <w:p w14:paraId="32F7FA59" w14:textId="77777777" w:rsidR="00040428" w:rsidRDefault="00040428" w:rsidP="00040428">
            <w:pPr>
              <w:rPr>
                <w:lang w:val="ru-RU"/>
              </w:rPr>
            </w:pPr>
          </w:p>
        </w:tc>
      </w:tr>
      <w:tr w:rsidR="00040428" w14:paraId="3CAF543D" w14:textId="77777777" w:rsidTr="00EF336F">
        <w:tc>
          <w:tcPr>
            <w:tcW w:w="2697" w:type="dxa"/>
          </w:tcPr>
          <w:p w14:paraId="20F74B5F" w14:textId="7367B9EE" w:rsidR="00040428" w:rsidRDefault="00040428" w:rsidP="00040428">
            <w:pPr>
              <w:rPr>
                <w:lang w:val="ru-RU"/>
              </w:rPr>
            </w:pPr>
            <w:r>
              <w:rPr>
                <w:lang w:val="ru-RU"/>
              </w:rPr>
              <w:t>195.255.15</w:t>
            </w:r>
            <w:r w:rsidRPr="00103B9F">
              <w:rPr>
                <w:lang w:val="ru-RU"/>
              </w:rPr>
              <w:t>.0</w:t>
            </w:r>
          </w:p>
        </w:tc>
        <w:tc>
          <w:tcPr>
            <w:tcW w:w="2697" w:type="dxa"/>
          </w:tcPr>
          <w:p w14:paraId="4A133701" w14:textId="62FF7914" w:rsidR="00040428" w:rsidRDefault="00040428" w:rsidP="00040428">
            <w:pPr>
              <w:rPr>
                <w:lang w:val="ru-RU"/>
              </w:rPr>
            </w:pPr>
            <w:r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5E3203BE" w14:textId="519DFEAF" w:rsidR="00040428" w:rsidRDefault="00040428" w:rsidP="00040428">
            <w:pPr>
              <w:rPr>
                <w:lang w:val="ru-RU"/>
              </w:rPr>
            </w:pPr>
            <w:r>
              <w:rPr>
                <w:lang w:val="ru-RU"/>
              </w:rPr>
              <w:t>195.201.4.2</w:t>
            </w:r>
          </w:p>
        </w:tc>
        <w:tc>
          <w:tcPr>
            <w:tcW w:w="2698" w:type="dxa"/>
          </w:tcPr>
          <w:p w14:paraId="3FC67CD2" w14:textId="77777777" w:rsidR="00040428" w:rsidRDefault="00040428" w:rsidP="00040428">
            <w:pPr>
              <w:rPr>
                <w:lang w:val="ru-RU"/>
              </w:rPr>
            </w:pPr>
          </w:p>
        </w:tc>
      </w:tr>
    </w:tbl>
    <w:p w14:paraId="4BA91452" w14:textId="77777777" w:rsidR="004D5CEE" w:rsidRDefault="004D5CEE" w:rsidP="00663F45">
      <w:pPr>
        <w:rPr>
          <w:lang w:val="ru-RU"/>
        </w:rPr>
      </w:pPr>
    </w:p>
    <w:p w14:paraId="307D6468" w14:textId="77777777" w:rsidR="004D5CEE" w:rsidRPr="004D5CEE" w:rsidRDefault="002742F9" w:rsidP="004D5CEE">
      <w:pPr>
        <w:pStyle w:val="Heading3"/>
      </w:pPr>
      <w:bookmarkStart w:id="22" w:name="_Toc484505691"/>
      <w:r>
        <w:t>R</w:t>
      </w:r>
      <w:r w:rsidR="004D5CEE">
        <w:t>5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D5CEE" w14:paraId="30B41A38" w14:textId="77777777" w:rsidTr="00EF336F">
        <w:tc>
          <w:tcPr>
            <w:tcW w:w="2697" w:type="dxa"/>
          </w:tcPr>
          <w:p w14:paraId="5581C2B8" w14:textId="77777777" w:rsidR="004D5CEE" w:rsidRDefault="004D5CEE" w:rsidP="00EF336F">
            <w:pPr>
              <w:rPr>
                <w:lang w:val="ru-RU"/>
              </w:rPr>
            </w:pPr>
            <w:r w:rsidRPr="00A63CFB">
              <w:rPr>
                <w:lang w:val="ru-RU"/>
              </w:rPr>
              <w:t>Адрес сети назначения</w:t>
            </w:r>
          </w:p>
        </w:tc>
        <w:tc>
          <w:tcPr>
            <w:tcW w:w="2697" w:type="dxa"/>
          </w:tcPr>
          <w:p w14:paraId="6E17FDFC" w14:textId="77777777" w:rsidR="004D5CEE" w:rsidRDefault="004D5CEE" w:rsidP="00EF336F">
            <w:pPr>
              <w:rPr>
                <w:lang w:val="ru-RU"/>
              </w:rPr>
            </w:pPr>
            <w:r w:rsidRPr="00A63CFB">
              <w:rPr>
                <w:lang w:val="ru-RU"/>
              </w:rPr>
              <w:t>Маска сети</w:t>
            </w:r>
          </w:p>
        </w:tc>
        <w:tc>
          <w:tcPr>
            <w:tcW w:w="2698" w:type="dxa"/>
          </w:tcPr>
          <w:p w14:paraId="29779107" w14:textId="77777777" w:rsidR="004D5CEE" w:rsidRPr="00A63CFB" w:rsidRDefault="004D5CEE" w:rsidP="00EF336F">
            <w:pPr>
              <w:rPr>
                <w:lang w:val="ru-RU"/>
              </w:rPr>
            </w:pPr>
            <w:r w:rsidRPr="00A63CFB">
              <w:rPr>
                <w:lang w:val="ru-RU"/>
              </w:rPr>
              <w:t xml:space="preserve">Адрес следующего </w:t>
            </w:r>
          </w:p>
          <w:p w14:paraId="6B038358" w14:textId="77777777" w:rsidR="004D5CEE" w:rsidRDefault="004D5CEE" w:rsidP="00EF336F">
            <w:pPr>
              <w:rPr>
                <w:lang w:val="ru-RU"/>
              </w:rPr>
            </w:pPr>
            <w:r w:rsidRPr="00A63CFB">
              <w:rPr>
                <w:lang w:val="ru-RU"/>
              </w:rPr>
              <w:t>маршрутизатора</w:t>
            </w:r>
          </w:p>
        </w:tc>
        <w:tc>
          <w:tcPr>
            <w:tcW w:w="2698" w:type="dxa"/>
          </w:tcPr>
          <w:p w14:paraId="00D2C3F4" w14:textId="77777777" w:rsidR="004D5CEE" w:rsidRDefault="004D5CEE" w:rsidP="00EF336F">
            <w:pPr>
              <w:rPr>
                <w:lang w:val="ru-RU"/>
              </w:rPr>
            </w:pPr>
            <w:r w:rsidRPr="00A63CFB">
              <w:rPr>
                <w:lang w:val="ru-RU"/>
              </w:rPr>
              <w:t>Номер выходного порта</w:t>
            </w:r>
          </w:p>
        </w:tc>
      </w:tr>
      <w:tr w:rsidR="00E46C38" w14:paraId="19DE0C07" w14:textId="77777777" w:rsidTr="00EF336F">
        <w:tc>
          <w:tcPr>
            <w:tcW w:w="2697" w:type="dxa"/>
          </w:tcPr>
          <w:p w14:paraId="085EA121" w14:textId="05B46276" w:rsidR="00E46C38" w:rsidRDefault="00E46C38" w:rsidP="00E46C38">
            <w:pPr>
              <w:rPr>
                <w:lang w:val="ru-RU"/>
              </w:rPr>
            </w:pPr>
            <w:r>
              <w:rPr>
                <w:lang w:val="ru-RU"/>
              </w:rPr>
              <w:t>195.200.2.0</w:t>
            </w:r>
          </w:p>
        </w:tc>
        <w:tc>
          <w:tcPr>
            <w:tcW w:w="2697" w:type="dxa"/>
          </w:tcPr>
          <w:p w14:paraId="3158123E" w14:textId="64033F00" w:rsidR="00E46C38" w:rsidRDefault="00E46C38" w:rsidP="00E46C38">
            <w:pPr>
              <w:rPr>
                <w:lang w:val="ru-RU"/>
              </w:rPr>
            </w:pPr>
            <w:r w:rsidRPr="00D871F5"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1AC0ACE7" w14:textId="5FBCACE6" w:rsidR="00E46C38" w:rsidRDefault="00E46C38" w:rsidP="00E46C38">
            <w:pPr>
              <w:rPr>
                <w:lang w:val="ru-RU"/>
              </w:rPr>
            </w:pPr>
            <w:r>
              <w:rPr>
                <w:lang w:val="ru-RU"/>
              </w:rPr>
              <w:t>195.201.1.1</w:t>
            </w:r>
          </w:p>
        </w:tc>
        <w:tc>
          <w:tcPr>
            <w:tcW w:w="2698" w:type="dxa"/>
          </w:tcPr>
          <w:p w14:paraId="6CB5E9FA" w14:textId="77777777" w:rsidR="00E46C38" w:rsidRDefault="00E46C38" w:rsidP="00E46C38">
            <w:pPr>
              <w:rPr>
                <w:lang w:val="ru-RU"/>
              </w:rPr>
            </w:pPr>
          </w:p>
        </w:tc>
      </w:tr>
      <w:tr w:rsidR="00E46C38" w14:paraId="28B34E7C" w14:textId="77777777" w:rsidTr="00EF336F">
        <w:tc>
          <w:tcPr>
            <w:tcW w:w="2697" w:type="dxa"/>
          </w:tcPr>
          <w:p w14:paraId="6846EBEE" w14:textId="304EDE01" w:rsidR="00E46C38" w:rsidRDefault="00E46C38" w:rsidP="00E46C38">
            <w:pPr>
              <w:rPr>
                <w:lang w:val="ru-RU"/>
              </w:rPr>
            </w:pPr>
            <w:r>
              <w:rPr>
                <w:lang w:val="ru-RU"/>
              </w:rPr>
              <w:t>195.200.6.0</w:t>
            </w:r>
          </w:p>
        </w:tc>
        <w:tc>
          <w:tcPr>
            <w:tcW w:w="2697" w:type="dxa"/>
          </w:tcPr>
          <w:p w14:paraId="03D5F2F7" w14:textId="44B2CF0D" w:rsidR="00E46C38" w:rsidRDefault="00E46C38" w:rsidP="00E46C38">
            <w:pPr>
              <w:rPr>
                <w:lang w:val="ru-RU"/>
              </w:rPr>
            </w:pPr>
            <w:r w:rsidRPr="00D871F5"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41D6979E" w14:textId="3DD03F58" w:rsidR="00E46C38" w:rsidRDefault="00E46C38" w:rsidP="00E46C38">
            <w:pPr>
              <w:rPr>
                <w:lang w:val="ru-RU"/>
              </w:rPr>
            </w:pPr>
            <w:r w:rsidRPr="009D2F7B">
              <w:rPr>
                <w:lang w:val="ru-RU"/>
              </w:rPr>
              <w:t>195.201.1.1</w:t>
            </w:r>
          </w:p>
        </w:tc>
        <w:tc>
          <w:tcPr>
            <w:tcW w:w="2698" w:type="dxa"/>
          </w:tcPr>
          <w:p w14:paraId="6083507A" w14:textId="77777777" w:rsidR="00E46C38" w:rsidRDefault="00E46C38" w:rsidP="00E46C38">
            <w:pPr>
              <w:rPr>
                <w:lang w:val="ru-RU"/>
              </w:rPr>
            </w:pPr>
          </w:p>
        </w:tc>
      </w:tr>
      <w:tr w:rsidR="00E46C38" w14:paraId="236962B3" w14:textId="77777777" w:rsidTr="00EF336F">
        <w:tc>
          <w:tcPr>
            <w:tcW w:w="2697" w:type="dxa"/>
          </w:tcPr>
          <w:p w14:paraId="0F66C3E6" w14:textId="57BA07A9" w:rsidR="00E46C38" w:rsidRDefault="00E46C38" w:rsidP="00E46C38">
            <w:pPr>
              <w:rPr>
                <w:lang w:val="ru-RU"/>
              </w:rPr>
            </w:pPr>
            <w:r>
              <w:rPr>
                <w:lang w:val="ru-RU"/>
              </w:rPr>
              <w:t>195.200.10.0</w:t>
            </w:r>
          </w:p>
        </w:tc>
        <w:tc>
          <w:tcPr>
            <w:tcW w:w="2697" w:type="dxa"/>
          </w:tcPr>
          <w:p w14:paraId="7475F524" w14:textId="1ABE0F26" w:rsidR="00E46C38" w:rsidRDefault="00E46C38" w:rsidP="00E46C38">
            <w:pPr>
              <w:rPr>
                <w:lang w:val="ru-RU"/>
              </w:rPr>
            </w:pPr>
            <w:r w:rsidRPr="00D871F5"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6C4A54D2" w14:textId="791AE34A" w:rsidR="00E46C38" w:rsidRDefault="00E46C38" w:rsidP="00E46C38">
            <w:pPr>
              <w:rPr>
                <w:lang w:val="ru-RU"/>
              </w:rPr>
            </w:pPr>
            <w:r w:rsidRPr="009D2F7B">
              <w:rPr>
                <w:lang w:val="ru-RU"/>
              </w:rPr>
              <w:t>195.201.1.1</w:t>
            </w:r>
          </w:p>
        </w:tc>
        <w:tc>
          <w:tcPr>
            <w:tcW w:w="2698" w:type="dxa"/>
          </w:tcPr>
          <w:p w14:paraId="7AA4E81C" w14:textId="77777777" w:rsidR="00E46C38" w:rsidRDefault="00E46C38" w:rsidP="00E46C38">
            <w:pPr>
              <w:rPr>
                <w:lang w:val="ru-RU"/>
              </w:rPr>
            </w:pPr>
          </w:p>
        </w:tc>
      </w:tr>
      <w:tr w:rsidR="00E46C38" w14:paraId="5874951E" w14:textId="77777777" w:rsidTr="00EF336F">
        <w:tc>
          <w:tcPr>
            <w:tcW w:w="2697" w:type="dxa"/>
          </w:tcPr>
          <w:p w14:paraId="518700D0" w14:textId="4836636D" w:rsidR="00E46C38" w:rsidRDefault="00E46C38" w:rsidP="00E46C38">
            <w:pPr>
              <w:rPr>
                <w:lang w:val="ru-RU"/>
              </w:rPr>
            </w:pPr>
            <w:r>
              <w:rPr>
                <w:lang w:val="ru-RU"/>
              </w:rPr>
              <w:t>195.200.11.0</w:t>
            </w:r>
          </w:p>
        </w:tc>
        <w:tc>
          <w:tcPr>
            <w:tcW w:w="2697" w:type="dxa"/>
          </w:tcPr>
          <w:p w14:paraId="43370DB8" w14:textId="0857EE17" w:rsidR="00E46C38" w:rsidRDefault="00E46C38" w:rsidP="00E46C38">
            <w:pPr>
              <w:rPr>
                <w:lang w:val="ru-RU"/>
              </w:rPr>
            </w:pPr>
            <w:r w:rsidRPr="00D871F5"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321623BC" w14:textId="178E834C" w:rsidR="00E46C38" w:rsidRDefault="00E46C38" w:rsidP="00E46C38">
            <w:pPr>
              <w:rPr>
                <w:lang w:val="ru-RU"/>
              </w:rPr>
            </w:pPr>
            <w:r w:rsidRPr="009D2F7B">
              <w:rPr>
                <w:lang w:val="ru-RU"/>
              </w:rPr>
              <w:t>195.201.1.1</w:t>
            </w:r>
          </w:p>
        </w:tc>
        <w:tc>
          <w:tcPr>
            <w:tcW w:w="2698" w:type="dxa"/>
          </w:tcPr>
          <w:p w14:paraId="1665BF9D" w14:textId="77777777" w:rsidR="00E46C38" w:rsidRDefault="00E46C38" w:rsidP="00E46C38">
            <w:pPr>
              <w:rPr>
                <w:lang w:val="ru-RU"/>
              </w:rPr>
            </w:pPr>
          </w:p>
        </w:tc>
      </w:tr>
      <w:tr w:rsidR="00E46C38" w14:paraId="7E4C9077" w14:textId="77777777" w:rsidTr="00EF336F">
        <w:tc>
          <w:tcPr>
            <w:tcW w:w="2697" w:type="dxa"/>
          </w:tcPr>
          <w:p w14:paraId="0A4AB5C4" w14:textId="4982822F" w:rsidR="00E46C38" w:rsidRDefault="00B922BD" w:rsidP="00E46C38">
            <w:pPr>
              <w:rPr>
                <w:lang w:val="ru-RU"/>
              </w:rPr>
            </w:pPr>
            <w:r>
              <w:rPr>
                <w:lang w:val="ru-RU"/>
              </w:rPr>
              <w:t>195.200.1.0</w:t>
            </w:r>
          </w:p>
        </w:tc>
        <w:tc>
          <w:tcPr>
            <w:tcW w:w="2697" w:type="dxa"/>
          </w:tcPr>
          <w:p w14:paraId="6F2BC8BD" w14:textId="30558E32" w:rsidR="00E46C38" w:rsidRDefault="00E46C38" w:rsidP="00E46C38">
            <w:pPr>
              <w:rPr>
                <w:lang w:val="ru-RU"/>
              </w:rPr>
            </w:pPr>
            <w:r w:rsidRPr="00D871F5"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7DC0DEC3" w14:textId="39C5F7D5" w:rsidR="00E46C38" w:rsidRDefault="00B922BD" w:rsidP="00E46C38">
            <w:pPr>
              <w:rPr>
                <w:lang w:val="ru-RU"/>
              </w:rPr>
            </w:pPr>
            <w:r>
              <w:rPr>
                <w:lang w:val="ru-RU"/>
              </w:rPr>
              <w:t>195.201.2.1</w:t>
            </w:r>
          </w:p>
        </w:tc>
        <w:tc>
          <w:tcPr>
            <w:tcW w:w="2698" w:type="dxa"/>
          </w:tcPr>
          <w:p w14:paraId="6B2ED274" w14:textId="77777777" w:rsidR="00E46C38" w:rsidRDefault="00E46C38" w:rsidP="00E46C38">
            <w:pPr>
              <w:rPr>
                <w:lang w:val="ru-RU"/>
              </w:rPr>
            </w:pPr>
          </w:p>
        </w:tc>
      </w:tr>
      <w:tr w:rsidR="00E46C38" w14:paraId="69B7ED40" w14:textId="77777777" w:rsidTr="00EF336F">
        <w:tc>
          <w:tcPr>
            <w:tcW w:w="2697" w:type="dxa"/>
          </w:tcPr>
          <w:p w14:paraId="6A0C10D9" w14:textId="70892DB0" w:rsidR="00E46C38" w:rsidRDefault="00B922BD" w:rsidP="00E46C38">
            <w:pPr>
              <w:rPr>
                <w:lang w:val="ru-RU"/>
              </w:rPr>
            </w:pPr>
            <w:r>
              <w:rPr>
                <w:lang w:val="ru-RU"/>
              </w:rPr>
              <w:t>195.200.4.0</w:t>
            </w:r>
          </w:p>
        </w:tc>
        <w:tc>
          <w:tcPr>
            <w:tcW w:w="2697" w:type="dxa"/>
          </w:tcPr>
          <w:p w14:paraId="6BEF3DA8" w14:textId="5D3CE396" w:rsidR="00E46C38" w:rsidRDefault="00E46C38" w:rsidP="00E46C38">
            <w:pPr>
              <w:rPr>
                <w:lang w:val="ru-RU"/>
              </w:rPr>
            </w:pPr>
            <w:r w:rsidRPr="00D871F5"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541D344A" w14:textId="747B9DAF" w:rsidR="00E46C38" w:rsidRDefault="00B922BD" w:rsidP="00E46C38">
            <w:pPr>
              <w:rPr>
                <w:lang w:val="ru-RU"/>
              </w:rPr>
            </w:pPr>
            <w:r>
              <w:rPr>
                <w:lang w:val="ru-RU"/>
              </w:rPr>
              <w:t>195.201.2.1</w:t>
            </w:r>
          </w:p>
        </w:tc>
        <w:tc>
          <w:tcPr>
            <w:tcW w:w="2698" w:type="dxa"/>
          </w:tcPr>
          <w:p w14:paraId="7F6BE833" w14:textId="77777777" w:rsidR="00E46C38" w:rsidRDefault="00E46C38" w:rsidP="00E46C38">
            <w:pPr>
              <w:rPr>
                <w:lang w:val="ru-RU"/>
              </w:rPr>
            </w:pPr>
          </w:p>
        </w:tc>
      </w:tr>
      <w:tr w:rsidR="00E46C38" w14:paraId="5788712F" w14:textId="77777777" w:rsidTr="00EF336F">
        <w:tc>
          <w:tcPr>
            <w:tcW w:w="2697" w:type="dxa"/>
          </w:tcPr>
          <w:p w14:paraId="38A5D528" w14:textId="37F88BEB" w:rsidR="00E46C38" w:rsidRDefault="00B922BD" w:rsidP="00E46C38">
            <w:pPr>
              <w:rPr>
                <w:lang w:val="ru-RU"/>
              </w:rPr>
            </w:pPr>
            <w:r>
              <w:rPr>
                <w:lang w:val="ru-RU"/>
              </w:rPr>
              <w:t>195.200.5.0</w:t>
            </w:r>
          </w:p>
        </w:tc>
        <w:tc>
          <w:tcPr>
            <w:tcW w:w="2697" w:type="dxa"/>
          </w:tcPr>
          <w:p w14:paraId="4CEF272A" w14:textId="03F3E004" w:rsidR="00E46C38" w:rsidRDefault="00E46C38" w:rsidP="00E46C38">
            <w:pPr>
              <w:rPr>
                <w:lang w:val="ru-RU"/>
              </w:rPr>
            </w:pPr>
            <w:r w:rsidRPr="00D871F5"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0DBE429D" w14:textId="455D452D" w:rsidR="00E46C38" w:rsidRDefault="00B922BD" w:rsidP="00E46C38">
            <w:pPr>
              <w:rPr>
                <w:lang w:val="ru-RU"/>
              </w:rPr>
            </w:pPr>
            <w:r>
              <w:rPr>
                <w:lang w:val="ru-RU"/>
              </w:rPr>
              <w:t>195.201.2.1</w:t>
            </w:r>
          </w:p>
        </w:tc>
        <w:tc>
          <w:tcPr>
            <w:tcW w:w="2698" w:type="dxa"/>
          </w:tcPr>
          <w:p w14:paraId="570E3808" w14:textId="77777777" w:rsidR="00E46C38" w:rsidRDefault="00E46C38" w:rsidP="00E46C38">
            <w:pPr>
              <w:rPr>
                <w:lang w:val="ru-RU"/>
              </w:rPr>
            </w:pPr>
          </w:p>
        </w:tc>
      </w:tr>
      <w:tr w:rsidR="00E46C38" w14:paraId="00CAEEC0" w14:textId="77777777" w:rsidTr="00EF336F">
        <w:tc>
          <w:tcPr>
            <w:tcW w:w="2697" w:type="dxa"/>
          </w:tcPr>
          <w:p w14:paraId="7BBEE04B" w14:textId="7A560993" w:rsidR="00E46C38" w:rsidRDefault="00B922BD" w:rsidP="00E46C38">
            <w:pPr>
              <w:rPr>
                <w:lang w:val="ru-RU"/>
              </w:rPr>
            </w:pPr>
            <w:r>
              <w:rPr>
                <w:lang w:val="ru-RU"/>
              </w:rPr>
              <w:t>195.200.9.0</w:t>
            </w:r>
          </w:p>
        </w:tc>
        <w:tc>
          <w:tcPr>
            <w:tcW w:w="2697" w:type="dxa"/>
          </w:tcPr>
          <w:p w14:paraId="64AFA889" w14:textId="3DE5A9DB" w:rsidR="00E46C38" w:rsidRDefault="00E46C38" w:rsidP="00E46C38">
            <w:pPr>
              <w:rPr>
                <w:lang w:val="ru-RU"/>
              </w:rPr>
            </w:pPr>
            <w:r w:rsidRPr="00D871F5"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41E18362" w14:textId="263399E7" w:rsidR="00E46C38" w:rsidRDefault="00B922BD" w:rsidP="00E46C38">
            <w:pPr>
              <w:rPr>
                <w:lang w:val="ru-RU"/>
              </w:rPr>
            </w:pPr>
            <w:r>
              <w:rPr>
                <w:lang w:val="ru-RU"/>
              </w:rPr>
              <w:t>195.201.2.1</w:t>
            </w:r>
          </w:p>
        </w:tc>
        <w:tc>
          <w:tcPr>
            <w:tcW w:w="2698" w:type="dxa"/>
          </w:tcPr>
          <w:p w14:paraId="037A2ADC" w14:textId="77777777" w:rsidR="00E46C38" w:rsidRDefault="00E46C38" w:rsidP="00E46C38">
            <w:pPr>
              <w:rPr>
                <w:lang w:val="ru-RU"/>
              </w:rPr>
            </w:pPr>
          </w:p>
        </w:tc>
      </w:tr>
      <w:tr w:rsidR="00E46C38" w14:paraId="6F85C717" w14:textId="77777777" w:rsidTr="00EF336F">
        <w:tc>
          <w:tcPr>
            <w:tcW w:w="2697" w:type="dxa"/>
          </w:tcPr>
          <w:p w14:paraId="1068E660" w14:textId="38ACA283" w:rsidR="00E46C38" w:rsidRDefault="00B922BD" w:rsidP="00E46C38">
            <w:pPr>
              <w:rPr>
                <w:lang w:val="ru-RU"/>
              </w:rPr>
            </w:pPr>
            <w:r>
              <w:rPr>
                <w:lang w:val="ru-RU"/>
              </w:rPr>
              <w:t>195.200.8.0</w:t>
            </w:r>
          </w:p>
        </w:tc>
        <w:tc>
          <w:tcPr>
            <w:tcW w:w="2697" w:type="dxa"/>
          </w:tcPr>
          <w:p w14:paraId="235AB835" w14:textId="2EB21D70" w:rsidR="00E46C38" w:rsidRDefault="00E46C38" w:rsidP="00E46C38">
            <w:pPr>
              <w:rPr>
                <w:lang w:val="ru-RU"/>
              </w:rPr>
            </w:pPr>
            <w:r w:rsidRPr="00D871F5"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6A59A018" w14:textId="33934E62" w:rsidR="00E46C38" w:rsidRDefault="00B922BD" w:rsidP="00E46C38">
            <w:pPr>
              <w:rPr>
                <w:lang w:val="ru-RU"/>
              </w:rPr>
            </w:pPr>
            <w:r>
              <w:rPr>
                <w:lang w:val="ru-RU"/>
              </w:rPr>
              <w:t>195.200.3.1</w:t>
            </w:r>
          </w:p>
        </w:tc>
        <w:tc>
          <w:tcPr>
            <w:tcW w:w="2698" w:type="dxa"/>
          </w:tcPr>
          <w:p w14:paraId="0B5FA691" w14:textId="77777777" w:rsidR="00E46C38" w:rsidRDefault="00E46C38" w:rsidP="00E46C38">
            <w:pPr>
              <w:rPr>
                <w:lang w:val="ru-RU"/>
              </w:rPr>
            </w:pPr>
          </w:p>
        </w:tc>
      </w:tr>
      <w:tr w:rsidR="00E46C38" w14:paraId="18EFB5CB" w14:textId="77777777" w:rsidTr="00EF336F">
        <w:tc>
          <w:tcPr>
            <w:tcW w:w="2697" w:type="dxa"/>
          </w:tcPr>
          <w:p w14:paraId="54725B57" w14:textId="213258D4" w:rsidR="00E46C38" w:rsidRDefault="00B922BD" w:rsidP="00E46C38">
            <w:pPr>
              <w:rPr>
                <w:lang w:val="ru-RU"/>
              </w:rPr>
            </w:pPr>
            <w:r>
              <w:rPr>
                <w:lang w:val="ru-RU"/>
              </w:rPr>
              <w:t>196.200.12.0</w:t>
            </w:r>
          </w:p>
        </w:tc>
        <w:tc>
          <w:tcPr>
            <w:tcW w:w="2697" w:type="dxa"/>
          </w:tcPr>
          <w:p w14:paraId="4226FECF" w14:textId="0220143A" w:rsidR="00E46C38" w:rsidRDefault="00E46C38" w:rsidP="00E46C38">
            <w:pPr>
              <w:rPr>
                <w:lang w:val="ru-RU"/>
              </w:rPr>
            </w:pPr>
            <w:r w:rsidRPr="00D871F5"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6D0A32BF" w14:textId="163087E1" w:rsidR="00E46C38" w:rsidRDefault="00B922BD" w:rsidP="00E46C38">
            <w:pPr>
              <w:rPr>
                <w:lang w:val="ru-RU"/>
              </w:rPr>
            </w:pPr>
            <w:r>
              <w:rPr>
                <w:lang w:val="ru-RU"/>
              </w:rPr>
              <w:t>195.200.3.1</w:t>
            </w:r>
          </w:p>
        </w:tc>
        <w:tc>
          <w:tcPr>
            <w:tcW w:w="2698" w:type="dxa"/>
          </w:tcPr>
          <w:p w14:paraId="3B49CAA3" w14:textId="77777777" w:rsidR="00E46C38" w:rsidRDefault="00E46C38" w:rsidP="00E46C38">
            <w:pPr>
              <w:rPr>
                <w:lang w:val="ru-RU"/>
              </w:rPr>
            </w:pPr>
          </w:p>
        </w:tc>
      </w:tr>
      <w:tr w:rsidR="00E46C38" w14:paraId="22A6E90A" w14:textId="77777777" w:rsidTr="00EF336F">
        <w:tc>
          <w:tcPr>
            <w:tcW w:w="2697" w:type="dxa"/>
          </w:tcPr>
          <w:p w14:paraId="7CD3ECCC" w14:textId="3AE326F4" w:rsidR="00E46C38" w:rsidRDefault="00B922BD" w:rsidP="00E46C38">
            <w:pPr>
              <w:rPr>
                <w:lang w:val="ru-RU"/>
              </w:rPr>
            </w:pPr>
            <w:r>
              <w:rPr>
                <w:lang w:val="ru-RU"/>
              </w:rPr>
              <w:t>195.200.3.0</w:t>
            </w:r>
          </w:p>
        </w:tc>
        <w:tc>
          <w:tcPr>
            <w:tcW w:w="2697" w:type="dxa"/>
          </w:tcPr>
          <w:p w14:paraId="693058A6" w14:textId="23B4B3F0" w:rsidR="00E46C38" w:rsidRDefault="00E46C38" w:rsidP="00E46C38">
            <w:pPr>
              <w:rPr>
                <w:lang w:val="ru-RU"/>
              </w:rPr>
            </w:pPr>
            <w:r w:rsidRPr="00D871F5"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7EC5D2F5" w14:textId="11B6440E" w:rsidR="00E46C38" w:rsidRDefault="00B922BD" w:rsidP="00E46C38">
            <w:pPr>
              <w:rPr>
                <w:lang w:val="ru-RU"/>
              </w:rPr>
            </w:pPr>
            <w:r>
              <w:rPr>
                <w:lang w:val="ru-RU"/>
              </w:rPr>
              <w:t>195.201.4.1</w:t>
            </w:r>
          </w:p>
        </w:tc>
        <w:tc>
          <w:tcPr>
            <w:tcW w:w="2698" w:type="dxa"/>
          </w:tcPr>
          <w:p w14:paraId="063B0E79" w14:textId="77777777" w:rsidR="00E46C38" w:rsidRDefault="00E46C38" w:rsidP="00E46C38">
            <w:pPr>
              <w:rPr>
                <w:lang w:val="ru-RU"/>
              </w:rPr>
            </w:pPr>
          </w:p>
        </w:tc>
      </w:tr>
      <w:tr w:rsidR="00E46C38" w14:paraId="1D0962D2" w14:textId="77777777" w:rsidTr="00EF336F">
        <w:tc>
          <w:tcPr>
            <w:tcW w:w="2697" w:type="dxa"/>
          </w:tcPr>
          <w:p w14:paraId="1CB97BA7" w14:textId="7B49F5CC" w:rsidR="00E46C38" w:rsidRDefault="00B922BD" w:rsidP="00E46C38">
            <w:pPr>
              <w:rPr>
                <w:lang w:val="ru-RU"/>
              </w:rPr>
            </w:pPr>
            <w:r>
              <w:rPr>
                <w:lang w:val="ru-RU"/>
              </w:rPr>
              <w:t>195.200.7.0</w:t>
            </w:r>
          </w:p>
        </w:tc>
        <w:tc>
          <w:tcPr>
            <w:tcW w:w="2697" w:type="dxa"/>
          </w:tcPr>
          <w:p w14:paraId="12C98159" w14:textId="6667C0E0" w:rsidR="00E46C38" w:rsidRDefault="00E46C38" w:rsidP="00E46C38">
            <w:pPr>
              <w:rPr>
                <w:lang w:val="ru-RU"/>
              </w:rPr>
            </w:pPr>
            <w:r w:rsidRPr="00D871F5">
              <w:rPr>
                <w:lang w:val="ru-RU"/>
              </w:rPr>
              <w:t>255.255.255.0</w:t>
            </w:r>
          </w:p>
        </w:tc>
        <w:tc>
          <w:tcPr>
            <w:tcW w:w="2698" w:type="dxa"/>
          </w:tcPr>
          <w:p w14:paraId="5773F857" w14:textId="6FE865E6" w:rsidR="00E46C38" w:rsidRDefault="00B922BD" w:rsidP="00E46C38">
            <w:pPr>
              <w:rPr>
                <w:lang w:val="ru-RU"/>
              </w:rPr>
            </w:pPr>
            <w:r>
              <w:rPr>
                <w:lang w:val="ru-RU"/>
              </w:rPr>
              <w:t>195.201.4.1</w:t>
            </w:r>
          </w:p>
        </w:tc>
        <w:tc>
          <w:tcPr>
            <w:tcW w:w="2698" w:type="dxa"/>
          </w:tcPr>
          <w:p w14:paraId="170B069D" w14:textId="77777777" w:rsidR="00E46C38" w:rsidRDefault="00E46C38" w:rsidP="00E46C38">
            <w:pPr>
              <w:rPr>
                <w:lang w:val="ru-RU"/>
              </w:rPr>
            </w:pPr>
          </w:p>
        </w:tc>
      </w:tr>
    </w:tbl>
    <w:p w14:paraId="76802F7F" w14:textId="62505E1B" w:rsidR="00D55B29" w:rsidRDefault="00D55B29" w:rsidP="00663F45">
      <w:pPr>
        <w:rPr>
          <w:lang w:val="ru-RU"/>
        </w:rPr>
      </w:pPr>
    </w:p>
    <w:p w14:paraId="40371F94" w14:textId="77777777" w:rsidR="00D55B29" w:rsidRDefault="00D55B29">
      <w:pPr>
        <w:rPr>
          <w:lang w:val="ru-RU"/>
        </w:rPr>
      </w:pPr>
      <w:r>
        <w:rPr>
          <w:lang w:val="ru-RU"/>
        </w:rPr>
        <w:br w:type="page"/>
      </w:r>
    </w:p>
    <w:p w14:paraId="2EAB1BDD" w14:textId="31A073C8" w:rsidR="00663F45" w:rsidRDefault="00663F45" w:rsidP="00663F45">
      <w:pPr>
        <w:pStyle w:val="Heading2"/>
        <w:rPr>
          <w:lang w:val="ru-RU"/>
        </w:rPr>
      </w:pPr>
      <w:bookmarkStart w:id="23" w:name="_Toc484505692"/>
      <w:r>
        <w:rPr>
          <w:lang w:val="ru-RU"/>
        </w:rPr>
        <w:lastRenderedPageBreak/>
        <w:t>Задание 2</w:t>
      </w:r>
      <w:bookmarkEnd w:id="23"/>
    </w:p>
    <w:p w14:paraId="738682CA" w14:textId="50166583" w:rsidR="00E409DF" w:rsidRPr="00E409DF" w:rsidRDefault="00E409DF" w:rsidP="00E409DF">
      <w:pPr>
        <w:pStyle w:val="NoSpacing"/>
        <w:rPr>
          <w:lang w:val="ru-RU"/>
        </w:rPr>
      </w:pPr>
      <w:r w:rsidRPr="00D55B29">
        <w:rPr>
          <w:lang w:val="ru-RU"/>
        </w:rPr>
        <w:t>Проверить  работоспособность  спроектированной  ЛВС  в  приложении  CiscoPacketTracer</w:t>
      </w:r>
    </w:p>
    <w:p w14:paraId="0CA5DC47" w14:textId="3ADF0ADE" w:rsidR="00E409DF" w:rsidRDefault="005D5FC9" w:rsidP="00E409DF">
      <w:pPr>
        <w:pStyle w:val="Heading3"/>
        <w:rPr>
          <w:lang w:val="ru-RU"/>
        </w:rPr>
      </w:pPr>
      <w:bookmarkStart w:id="24" w:name="_Toc484505693"/>
      <w:r>
        <w:rPr>
          <w:lang w:val="ru-RU"/>
        </w:rPr>
        <w:t>Общее описание</w:t>
      </w:r>
      <w:r w:rsidR="00E409DF">
        <w:rPr>
          <w:lang w:val="ru-RU"/>
        </w:rPr>
        <w:t xml:space="preserve"> </w:t>
      </w:r>
      <w:r w:rsidR="0080324E">
        <w:rPr>
          <w:lang w:val="ru-RU"/>
        </w:rPr>
        <w:t>созданной схемы</w:t>
      </w:r>
      <w:bookmarkEnd w:id="24"/>
    </w:p>
    <w:p w14:paraId="19ED8368" w14:textId="5778C03D" w:rsidR="00D55B29" w:rsidRDefault="00D55B29" w:rsidP="005D5FC9">
      <w:pPr>
        <w:pStyle w:val="NoSpacing"/>
        <w:rPr>
          <w:lang w:val="ru-RU"/>
        </w:rPr>
      </w:pPr>
      <w:r>
        <w:t>NAT</w:t>
      </w:r>
      <w:r w:rsidRPr="00D55B29">
        <w:rPr>
          <w:lang w:val="ru-RU"/>
        </w:rPr>
        <w:t xml:space="preserve"> </w:t>
      </w:r>
      <w:r>
        <w:rPr>
          <w:lang w:val="ru-RU"/>
        </w:rPr>
        <w:t xml:space="preserve">был успешно настроен на корневом роутере на порте, выходящем во внешнюю сеть. Само понятие внешней сети было введено для того, чтобы </w:t>
      </w:r>
      <w:r>
        <w:t>NAT</w:t>
      </w:r>
      <w:r w:rsidRPr="00D55B29">
        <w:rPr>
          <w:lang w:val="ru-RU"/>
        </w:rPr>
        <w:t xml:space="preserve"> </w:t>
      </w:r>
      <w:r>
        <w:rPr>
          <w:lang w:val="ru-RU"/>
        </w:rPr>
        <w:t>был «к месту».</w:t>
      </w:r>
    </w:p>
    <w:p w14:paraId="4E73BE4C" w14:textId="42022A11" w:rsidR="00D55B29" w:rsidRDefault="00D55B29" w:rsidP="005D5FC9">
      <w:pPr>
        <w:pStyle w:val="NoSpacing"/>
        <w:rPr>
          <w:lang w:val="ru-RU"/>
        </w:rPr>
      </w:pPr>
      <w:r>
        <w:rPr>
          <w:lang w:val="ru-RU"/>
        </w:rPr>
        <w:t xml:space="preserve">Для реализации </w:t>
      </w:r>
      <w:r>
        <w:t>DHCP</w:t>
      </w:r>
      <w:r w:rsidRPr="00D55B29">
        <w:rPr>
          <w:lang w:val="ru-RU"/>
        </w:rPr>
        <w:t xml:space="preserve"> </w:t>
      </w:r>
      <w:r>
        <w:rPr>
          <w:lang w:val="ru-RU"/>
        </w:rPr>
        <w:t xml:space="preserve">я установил в каждом отделе по </w:t>
      </w:r>
      <w:r>
        <w:t>DHCP</w:t>
      </w:r>
      <w:r w:rsidRPr="00D55B29">
        <w:rPr>
          <w:lang w:val="ru-RU"/>
        </w:rPr>
        <w:t xml:space="preserve"> </w:t>
      </w:r>
      <w:r>
        <w:rPr>
          <w:lang w:val="ru-RU"/>
        </w:rPr>
        <w:t>серверу, который и раздавал адреса в пределах своей сети.</w:t>
      </w:r>
    </w:p>
    <w:p w14:paraId="6814956E" w14:textId="794E9410" w:rsidR="00D55B29" w:rsidRDefault="00D55B29" w:rsidP="005D5FC9">
      <w:pPr>
        <w:pStyle w:val="NoSpacing"/>
        <w:rPr>
          <w:b/>
          <w:lang w:val="ru-RU"/>
        </w:rPr>
      </w:pPr>
      <w:r>
        <w:rPr>
          <w:lang w:val="ru-RU"/>
        </w:rPr>
        <w:t>Каждый отдел имеет свою физическую подсеть, соот</w:t>
      </w:r>
      <w:r w:rsidR="00140BC0">
        <w:rPr>
          <w:lang w:val="ru-RU"/>
        </w:rPr>
        <w:t>ветствующую его номеру</w:t>
      </w:r>
      <w:r w:rsidR="00140BC0" w:rsidRPr="00140BC0">
        <w:rPr>
          <w:lang w:val="ru-RU"/>
        </w:rPr>
        <w:t>:</w:t>
      </w:r>
      <w:r w:rsidR="00140BC0" w:rsidRPr="00140BC0">
        <w:rPr>
          <w:b/>
          <w:lang w:val="ru-RU"/>
        </w:rPr>
        <w:t xml:space="preserve"> 195.200.#отдела.1 </w:t>
      </w:r>
      <w:r w:rsidR="00140BC0">
        <w:rPr>
          <w:b/>
          <w:lang w:val="ru-RU"/>
        </w:rPr>
        <w:t>–</w:t>
      </w:r>
      <w:r w:rsidR="00140BC0" w:rsidRPr="00140BC0">
        <w:rPr>
          <w:b/>
          <w:lang w:val="ru-RU"/>
        </w:rPr>
        <w:t xml:space="preserve"> 254</w:t>
      </w:r>
    </w:p>
    <w:p w14:paraId="5693279E" w14:textId="7D428ECF" w:rsidR="00140BC0" w:rsidRDefault="00140BC0" w:rsidP="005D5FC9">
      <w:pPr>
        <w:pStyle w:val="NoSpacing"/>
        <w:rPr>
          <w:b/>
          <w:lang w:val="ru-RU"/>
        </w:rPr>
      </w:pPr>
      <w:r>
        <w:rPr>
          <w:lang w:val="ru-RU"/>
        </w:rPr>
        <w:t xml:space="preserve">В каждой из сетей внутренний порт маршрутизатора имеет </w:t>
      </w:r>
      <w:r>
        <w:t>IP</w:t>
      </w:r>
      <w:r w:rsidRPr="00140BC0">
        <w:rPr>
          <w:lang w:val="ru-RU"/>
        </w:rPr>
        <w:t xml:space="preserve">: </w:t>
      </w:r>
      <w:r w:rsidRPr="00140BC0">
        <w:rPr>
          <w:b/>
          <w:lang w:val="ru-RU"/>
        </w:rPr>
        <w:t>195.200.#отдела.2</w:t>
      </w:r>
    </w:p>
    <w:p w14:paraId="011D090F" w14:textId="082013C2" w:rsidR="00140BC0" w:rsidRDefault="00140BC0" w:rsidP="005D5FC9">
      <w:pPr>
        <w:pStyle w:val="NoSpacing"/>
        <w:rPr>
          <w:b/>
          <w:lang w:val="ru-RU"/>
        </w:rPr>
      </w:pPr>
      <w:r>
        <w:rPr>
          <w:lang w:val="ru-RU"/>
        </w:rPr>
        <w:t xml:space="preserve">В каждой из сетей </w:t>
      </w:r>
      <w:r>
        <w:t>DHCP</w:t>
      </w:r>
      <w:r w:rsidRPr="00140BC0">
        <w:rPr>
          <w:lang w:val="ru-RU"/>
        </w:rPr>
        <w:t xml:space="preserve"> </w:t>
      </w:r>
      <w:r>
        <w:rPr>
          <w:lang w:val="ru-RU"/>
        </w:rPr>
        <w:t xml:space="preserve">сервер имеет </w:t>
      </w:r>
      <w:r>
        <w:t>IP</w:t>
      </w:r>
      <w:r w:rsidRPr="00140BC0">
        <w:rPr>
          <w:lang w:val="ru-RU"/>
        </w:rPr>
        <w:t xml:space="preserve"> </w:t>
      </w:r>
      <w:r>
        <w:rPr>
          <w:lang w:val="ru-RU"/>
        </w:rPr>
        <w:t xml:space="preserve">адрес </w:t>
      </w:r>
      <w:r w:rsidRPr="00140BC0">
        <w:rPr>
          <w:b/>
          <w:lang w:val="ru-RU"/>
        </w:rPr>
        <w:t>195.200.#от</w:t>
      </w:r>
      <w:r>
        <w:rPr>
          <w:b/>
          <w:lang w:val="ru-RU"/>
        </w:rPr>
        <w:t>дела.1</w:t>
      </w:r>
    </w:p>
    <w:p w14:paraId="5D14626F" w14:textId="789F63F8" w:rsidR="00D55B29" w:rsidRPr="00942B6D" w:rsidRDefault="00140424" w:rsidP="005D5FC9">
      <w:pPr>
        <w:pStyle w:val="NoSpacing"/>
        <w:rPr>
          <w:lang w:val="ru-RU"/>
        </w:rPr>
      </w:pPr>
      <w:r>
        <w:rPr>
          <w:lang w:val="ru-RU"/>
        </w:rPr>
        <w:t>Адреса с 1</w:t>
      </w:r>
      <w:r w:rsidR="00140BC0">
        <w:rPr>
          <w:lang w:val="ru-RU"/>
        </w:rPr>
        <w:t xml:space="preserve"> по 5 включительно закрыты для служебных нужд (маршрутизатором</w:t>
      </w:r>
      <w:r>
        <w:rPr>
          <w:lang w:val="ru-RU"/>
        </w:rPr>
        <w:t xml:space="preserve"> - </w:t>
      </w:r>
      <w:r w:rsidRPr="00140424">
        <w:rPr>
          <w:b/>
          <w:lang w:val="ru-RU"/>
        </w:rPr>
        <w:t>.2</w:t>
      </w:r>
      <w:r w:rsidR="00140BC0">
        <w:rPr>
          <w:lang w:val="ru-RU"/>
        </w:rPr>
        <w:t xml:space="preserve">, </w:t>
      </w:r>
      <w:r w:rsidR="00140BC0">
        <w:t>DHCP</w:t>
      </w:r>
      <w:r w:rsidR="00140BC0" w:rsidRPr="00140BC0">
        <w:rPr>
          <w:lang w:val="ru-RU"/>
        </w:rPr>
        <w:t xml:space="preserve"> </w:t>
      </w:r>
      <w:r w:rsidR="00140BC0">
        <w:rPr>
          <w:lang w:val="ru-RU"/>
        </w:rPr>
        <w:t>сервером</w:t>
      </w:r>
      <w:r>
        <w:rPr>
          <w:lang w:val="ru-RU"/>
        </w:rPr>
        <w:t xml:space="preserve"> - </w:t>
      </w:r>
      <w:r w:rsidRPr="00140424">
        <w:rPr>
          <w:b/>
          <w:lang w:val="ru-RU"/>
        </w:rPr>
        <w:t>.1</w:t>
      </w:r>
      <w:r w:rsidR="00140BC0">
        <w:rPr>
          <w:lang w:val="ru-RU"/>
        </w:rPr>
        <w:t xml:space="preserve">, </w:t>
      </w:r>
      <w:r w:rsidRPr="00140424">
        <w:rPr>
          <w:b/>
          <w:lang w:val="ru-RU"/>
        </w:rPr>
        <w:t>.</w:t>
      </w:r>
      <w:r w:rsidR="00140BC0" w:rsidRPr="00140424">
        <w:rPr>
          <w:b/>
          <w:lang w:val="ru-RU"/>
        </w:rPr>
        <w:t>3</w:t>
      </w:r>
      <w:r w:rsidR="00140BC0">
        <w:rPr>
          <w:lang w:val="ru-RU"/>
        </w:rPr>
        <w:t xml:space="preserve"> – </w:t>
      </w:r>
      <w:r w:rsidRPr="00140424">
        <w:rPr>
          <w:b/>
          <w:lang w:val="ru-RU"/>
        </w:rPr>
        <w:t>.</w:t>
      </w:r>
      <w:r w:rsidR="00140BC0" w:rsidRPr="00140424">
        <w:rPr>
          <w:b/>
          <w:lang w:val="ru-RU"/>
        </w:rPr>
        <w:t>5</w:t>
      </w:r>
      <w:r w:rsidR="00140BC0">
        <w:rPr>
          <w:lang w:val="ru-RU"/>
        </w:rPr>
        <w:t xml:space="preserve"> адреса свободны для сервисного обслуживания и диагностики</w:t>
      </w:r>
      <w:r>
        <w:rPr>
          <w:lang w:val="ru-RU"/>
        </w:rPr>
        <w:t>.</w:t>
      </w:r>
      <w:r w:rsidR="00140BC0">
        <w:rPr>
          <w:lang w:val="ru-RU"/>
        </w:rPr>
        <w:t>)</w:t>
      </w:r>
    </w:p>
    <w:p w14:paraId="5172A506" w14:textId="468C41CF" w:rsidR="0012585D" w:rsidRDefault="0012585D" w:rsidP="005D5FC9">
      <w:pPr>
        <w:pStyle w:val="NoSpacing"/>
        <w:rPr>
          <w:lang w:val="ru-RU"/>
        </w:rPr>
      </w:pPr>
      <w:r>
        <w:rPr>
          <w:lang w:val="ru-RU"/>
        </w:rPr>
        <w:t>Каждый из маршрутизаторов (кроме корневого) соединен со всеми отделами своей сетевой подгруппы.</w:t>
      </w:r>
    </w:p>
    <w:p w14:paraId="6E79ECED" w14:textId="3E3C86A1" w:rsidR="0012585D" w:rsidRDefault="0012585D" w:rsidP="005D5FC9">
      <w:pPr>
        <w:pStyle w:val="NoSpacing"/>
        <w:rPr>
          <w:lang w:val="ru-RU"/>
        </w:rPr>
      </w:pPr>
      <w:r>
        <w:rPr>
          <w:lang w:val="ru-RU"/>
        </w:rPr>
        <w:t>Корневой маршрутизатор соединен с другими маршрутизаторами и имеет выход во внешнюю сеть.</w:t>
      </w:r>
    </w:p>
    <w:p w14:paraId="3305978B" w14:textId="20E76847" w:rsidR="0012585D" w:rsidRPr="00B364E9" w:rsidRDefault="0012585D" w:rsidP="005D5FC9">
      <w:pPr>
        <w:pStyle w:val="NoSpacing"/>
        <w:rPr>
          <w:lang w:val="ru-RU"/>
        </w:rPr>
      </w:pPr>
      <w:r>
        <w:rPr>
          <w:lang w:val="ru-RU"/>
        </w:rPr>
        <w:t xml:space="preserve">На корневом маршрутизаторе настроен </w:t>
      </w:r>
      <w:r w:rsidR="00EC3619">
        <w:t>NAT</w:t>
      </w:r>
      <w:r w:rsidR="00B364E9" w:rsidRPr="00B364E9">
        <w:rPr>
          <w:lang w:val="ru-RU"/>
        </w:rPr>
        <w:t xml:space="preserve"> </w:t>
      </w:r>
      <w:r w:rsidR="00B364E9">
        <w:rPr>
          <w:lang w:val="ru-RU"/>
        </w:rPr>
        <w:t xml:space="preserve">для сокрытия адресов </w:t>
      </w:r>
      <w:r w:rsidR="00552A2F">
        <w:rPr>
          <w:lang w:val="ru-RU"/>
        </w:rPr>
        <w:t>из внутренней сети, которые обращаются во внешнюю сеть.</w:t>
      </w:r>
    </w:p>
    <w:p w14:paraId="709A07D6" w14:textId="77777777" w:rsidR="005D5FC9" w:rsidRDefault="005D5FC9" w:rsidP="00663F45"/>
    <w:p w14:paraId="67B1F1F4" w14:textId="563CABDC" w:rsidR="0012585D" w:rsidRPr="00502187" w:rsidRDefault="00942B6D" w:rsidP="005D5FC9">
      <w:pPr>
        <w:pStyle w:val="Heading3"/>
        <w:rPr>
          <w:lang w:val="ru-RU"/>
        </w:rPr>
      </w:pPr>
      <w:bookmarkStart w:id="25" w:name="_Toc484505694"/>
      <w:r>
        <w:t>VLAN</w:t>
      </w:r>
      <w:bookmarkEnd w:id="25"/>
    </w:p>
    <w:p w14:paraId="509F053F" w14:textId="3158E6B8" w:rsidR="00942B6D" w:rsidRDefault="00942B6D" w:rsidP="00663F45">
      <w:pPr>
        <w:rPr>
          <w:lang w:val="ru-RU"/>
        </w:rPr>
      </w:pPr>
      <w:r>
        <w:rPr>
          <w:lang w:val="ru-RU"/>
        </w:rPr>
        <w:t xml:space="preserve">Я потратил много времени в попытках настроить </w:t>
      </w:r>
      <w:r>
        <w:t>VLAN</w:t>
      </w:r>
      <w:r w:rsidRPr="00942B6D">
        <w:rPr>
          <w:lang w:val="ru-RU"/>
        </w:rPr>
        <w:t>-</w:t>
      </w:r>
      <w:r>
        <w:rPr>
          <w:lang w:val="ru-RU"/>
        </w:rPr>
        <w:t>ы. Я опробовал следующие варианты:</w:t>
      </w:r>
    </w:p>
    <w:p w14:paraId="6A6E2BD8" w14:textId="3646CFA1" w:rsidR="00942B6D" w:rsidRDefault="00942B6D" w:rsidP="00942B6D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Создание </w:t>
      </w:r>
      <w:r>
        <w:t>VLAN</w:t>
      </w:r>
      <w:r w:rsidRPr="00942B6D">
        <w:rPr>
          <w:lang w:val="ru-RU"/>
        </w:rPr>
        <w:t xml:space="preserve"> </w:t>
      </w:r>
      <w:r>
        <w:rPr>
          <w:lang w:val="ru-RU"/>
        </w:rPr>
        <w:t xml:space="preserve">на коммутаторе, присвоение всем портам </w:t>
      </w:r>
      <w:r>
        <w:t>Access</w:t>
      </w:r>
      <w:r w:rsidRPr="00942B6D">
        <w:rPr>
          <w:lang w:val="ru-RU"/>
        </w:rPr>
        <w:t xml:space="preserve"> </w:t>
      </w:r>
      <w:r>
        <w:rPr>
          <w:lang w:val="ru-RU"/>
        </w:rPr>
        <w:t xml:space="preserve">статуса в этой </w:t>
      </w:r>
      <w:r>
        <w:t>VLAN</w:t>
      </w:r>
      <w:r w:rsidRPr="00942B6D">
        <w:rPr>
          <w:lang w:val="ru-RU"/>
        </w:rPr>
        <w:t>.</w:t>
      </w:r>
    </w:p>
    <w:p w14:paraId="48A8715A" w14:textId="33DE5B11" w:rsidR="00942B6D" w:rsidRPr="00942B6D" w:rsidRDefault="00942B6D" w:rsidP="00942B6D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Создание </w:t>
      </w:r>
      <w:r>
        <w:t>VLAN</w:t>
      </w:r>
      <w:r w:rsidRPr="00942B6D">
        <w:rPr>
          <w:lang w:val="ru-RU"/>
        </w:rPr>
        <w:t xml:space="preserve"> </w:t>
      </w:r>
      <w:r>
        <w:rPr>
          <w:lang w:val="ru-RU"/>
        </w:rPr>
        <w:t xml:space="preserve">на коммутаторе, присвоение всем портам </w:t>
      </w:r>
      <w:r>
        <w:t>Access</w:t>
      </w:r>
      <w:r w:rsidRPr="00942B6D">
        <w:rPr>
          <w:lang w:val="ru-RU"/>
        </w:rPr>
        <w:t xml:space="preserve"> </w:t>
      </w:r>
      <w:r>
        <w:rPr>
          <w:lang w:val="ru-RU"/>
        </w:rPr>
        <w:t xml:space="preserve">статуса в этой </w:t>
      </w:r>
      <w:r>
        <w:t>VLAN</w:t>
      </w:r>
      <w:r>
        <w:rPr>
          <w:lang w:val="ru-RU"/>
        </w:rPr>
        <w:t xml:space="preserve">, кроме того порта, что связан со внешней сетью (он был назначен как </w:t>
      </w:r>
      <w:r>
        <w:t xml:space="preserve">Trunc </w:t>
      </w:r>
      <w:r>
        <w:rPr>
          <w:lang w:val="ru-RU"/>
        </w:rPr>
        <w:t>порт)</w:t>
      </w:r>
    </w:p>
    <w:p w14:paraId="05811826" w14:textId="4FCEF34A" w:rsidR="00942B6D" w:rsidRPr="007C7AA5" w:rsidRDefault="006256EC" w:rsidP="00663F4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Создание </w:t>
      </w:r>
      <w:r>
        <w:t>VLAN</w:t>
      </w:r>
      <w:r w:rsidRPr="00942B6D">
        <w:rPr>
          <w:lang w:val="ru-RU"/>
        </w:rPr>
        <w:t xml:space="preserve"> </w:t>
      </w:r>
      <w:r>
        <w:rPr>
          <w:lang w:val="ru-RU"/>
        </w:rPr>
        <w:t xml:space="preserve">на коммутаторе и присвоение </w:t>
      </w:r>
      <w:r>
        <w:t>VLAN</w:t>
      </w:r>
      <w:r w:rsidRPr="006256EC">
        <w:rPr>
          <w:lang w:val="ru-RU"/>
        </w:rPr>
        <w:t xml:space="preserve"> </w:t>
      </w:r>
      <w:r>
        <w:t>IP</w:t>
      </w:r>
      <w:r w:rsidRPr="006256EC">
        <w:rPr>
          <w:lang w:val="ru-RU"/>
        </w:rPr>
        <w:t xml:space="preserve"> </w:t>
      </w:r>
      <w:r w:rsidR="007C7AA5">
        <w:rPr>
          <w:lang w:val="ru-RU"/>
        </w:rPr>
        <w:t>адреса.</w:t>
      </w:r>
      <w:r w:rsidR="001C3159">
        <w:rPr>
          <w:lang w:val="ru-RU"/>
        </w:rPr>
        <w:t xml:space="preserve"> Перевод всех портов в </w:t>
      </w:r>
      <w:r w:rsidR="001C3159">
        <w:t>Access</w:t>
      </w:r>
      <w:r w:rsidR="001C3159" w:rsidRPr="001C3159">
        <w:rPr>
          <w:lang w:val="ru-RU"/>
        </w:rPr>
        <w:t xml:space="preserve"> </w:t>
      </w:r>
      <w:r w:rsidR="001C3159">
        <w:rPr>
          <w:lang w:val="ru-RU"/>
        </w:rPr>
        <w:t xml:space="preserve">режим этой </w:t>
      </w:r>
      <w:r w:rsidR="001C3159">
        <w:t>VLAN</w:t>
      </w:r>
      <w:r w:rsidR="001C3159" w:rsidRPr="007C7AA5">
        <w:rPr>
          <w:lang w:val="ru-RU"/>
        </w:rPr>
        <w:t>.</w:t>
      </w:r>
    </w:p>
    <w:p w14:paraId="0DAB3076" w14:textId="71C6BA72" w:rsidR="00627683" w:rsidRPr="00627683" w:rsidRDefault="007C7AA5" w:rsidP="0062768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Попытка настроить </w:t>
      </w:r>
      <w:r>
        <w:t>VLAN</w:t>
      </w:r>
      <w:r w:rsidRPr="007C7AA5">
        <w:rPr>
          <w:lang w:val="ru-RU"/>
        </w:rPr>
        <w:t xml:space="preserve"> </w:t>
      </w:r>
      <w:r>
        <w:rPr>
          <w:lang w:val="ru-RU"/>
        </w:rPr>
        <w:t xml:space="preserve">на роутере (зачем – то в меню был же пункт </w:t>
      </w:r>
      <w:r>
        <w:t>VLAN</w:t>
      </w:r>
      <w:r w:rsidRPr="007C7AA5">
        <w:rPr>
          <w:lang w:val="ru-RU"/>
        </w:rPr>
        <w:t xml:space="preserve"> </w:t>
      </w:r>
      <w:r>
        <w:t>Database</w:t>
      </w:r>
      <w:r w:rsidRPr="007C7AA5">
        <w:rPr>
          <w:lang w:val="ru-RU"/>
        </w:rPr>
        <w:t>)</w:t>
      </w:r>
    </w:p>
    <w:p w14:paraId="156CAAA3" w14:textId="77777777" w:rsidR="00627683" w:rsidRDefault="007C7AA5" w:rsidP="00627683">
      <w:pPr>
        <w:rPr>
          <w:lang w:val="ru-RU"/>
        </w:rPr>
      </w:pPr>
      <w:r w:rsidRPr="00A556D4">
        <w:rPr>
          <w:b/>
          <w:lang w:val="ru-RU"/>
        </w:rPr>
        <w:t>Чего удалось добиться?</w:t>
      </w:r>
      <w:r w:rsidRPr="00627683">
        <w:rPr>
          <w:lang w:val="ru-RU"/>
        </w:rPr>
        <w:br/>
        <w:t xml:space="preserve">1) Пакеты безвозмездно ходили между компьютерами из 2 разных </w:t>
      </w:r>
      <w:r>
        <w:t>VLAN</w:t>
      </w:r>
      <w:r w:rsidRPr="00627683">
        <w:rPr>
          <w:lang w:val="ru-RU"/>
        </w:rPr>
        <w:t>-</w:t>
      </w:r>
      <w:r w:rsidR="00627683" w:rsidRPr="00627683">
        <w:rPr>
          <w:lang w:val="ru-RU"/>
        </w:rPr>
        <w:t>ов.</w:t>
      </w:r>
    </w:p>
    <w:p w14:paraId="2CCA5C49" w14:textId="33010E7F" w:rsidR="007C7AA5" w:rsidRPr="005D5FC9" w:rsidRDefault="00627683" w:rsidP="00627683">
      <w:pPr>
        <w:rPr>
          <w:lang w:val="ru-RU"/>
        </w:rPr>
      </w:pPr>
      <w:r w:rsidRPr="00627683">
        <w:rPr>
          <w:lang w:val="ru-RU"/>
        </w:rPr>
        <w:t xml:space="preserve">2) </w:t>
      </w:r>
      <w:r w:rsidR="007C7AA5" w:rsidRPr="00627683">
        <w:rPr>
          <w:lang w:val="ru-RU"/>
        </w:rPr>
        <w:t xml:space="preserve">Если </w:t>
      </w:r>
      <w:r w:rsidR="0013560D" w:rsidRPr="00627683">
        <w:rPr>
          <w:lang w:val="ru-RU"/>
        </w:rPr>
        <w:t xml:space="preserve">внешний порт коммутатора находился в другой </w:t>
      </w:r>
      <w:r w:rsidR="0013560D">
        <w:t>VLAN</w:t>
      </w:r>
      <w:r w:rsidR="0013560D" w:rsidRPr="00627683">
        <w:rPr>
          <w:lang w:val="ru-RU"/>
        </w:rPr>
        <w:t>, нежели внутренние порты, он отбрасывал все пакеты.</w:t>
      </w:r>
      <w:r w:rsidRPr="00627683">
        <w:rPr>
          <w:lang w:val="ru-RU"/>
        </w:rPr>
        <w:t xml:space="preserve"> </w:t>
      </w:r>
      <w:r w:rsidR="0033335A">
        <w:rPr>
          <w:lang w:val="ru-RU"/>
        </w:rPr>
        <w:br/>
        <w:t xml:space="preserve">Однако если настраивать </w:t>
      </w:r>
      <w:r w:rsidR="0033335A">
        <w:t>VLAN</w:t>
      </w:r>
      <w:r w:rsidR="0033335A" w:rsidRPr="0033335A">
        <w:rPr>
          <w:lang w:val="ru-RU"/>
        </w:rPr>
        <w:t xml:space="preserve"> </w:t>
      </w:r>
      <w:r w:rsidR="0033335A">
        <w:rPr>
          <w:lang w:val="ru-RU"/>
        </w:rPr>
        <w:t>для компьютеров, подключенных к одному коммутатору, схему удается</w:t>
      </w:r>
      <w:r w:rsidR="005D5FC9">
        <w:rPr>
          <w:lang w:val="ru-RU"/>
        </w:rPr>
        <w:t xml:space="preserve"> реализовать. Вероятно, нужно соединить все коммутаторы </w:t>
      </w:r>
      <w:r w:rsidR="005D5FC9">
        <w:t>Trunc</w:t>
      </w:r>
      <w:r w:rsidR="005D5FC9" w:rsidRPr="005D5FC9">
        <w:rPr>
          <w:lang w:val="ru-RU"/>
        </w:rPr>
        <w:t xml:space="preserve"> </w:t>
      </w:r>
      <w:r w:rsidR="005D5FC9">
        <w:rPr>
          <w:lang w:val="ru-RU"/>
        </w:rPr>
        <w:t>портами между собой (слишком много соединений и как – то совсем неправильно все это).</w:t>
      </w:r>
    </w:p>
    <w:p w14:paraId="615172C3" w14:textId="770B031C" w:rsidR="00627683" w:rsidRDefault="007C7AA5" w:rsidP="005D5FC9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B3A299C" wp14:editId="4A73BC1B">
            <wp:extent cx="5196270" cy="2802576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7" cy="285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683">
        <w:rPr>
          <w:lang w:val="ru-RU"/>
        </w:rPr>
        <w:br w:type="page"/>
      </w:r>
    </w:p>
    <w:p w14:paraId="1E36C5FB" w14:textId="77777777" w:rsidR="00627683" w:rsidRDefault="00627683" w:rsidP="00627683">
      <w:pPr>
        <w:rPr>
          <w:lang w:val="ru-RU"/>
        </w:rPr>
        <w:sectPr w:rsidR="00627683" w:rsidSect="001B24C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EF7653B" w14:textId="566C7944" w:rsidR="007C7AA5" w:rsidRDefault="00627683" w:rsidP="00627683">
      <w:pPr>
        <w:pStyle w:val="Heading3"/>
        <w:rPr>
          <w:lang w:val="ru-RU"/>
        </w:rPr>
      </w:pPr>
      <w:bookmarkStart w:id="26" w:name="_Toc484505695"/>
      <w:r>
        <w:rPr>
          <w:lang w:val="ru-RU"/>
        </w:rPr>
        <w:lastRenderedPageBreak/>
        <w:t>Схема сети</w:t>
      </w:r>
      <w:bookmarkEnd w:id="26"/>
    </w:p>
    <w:p w14:paraId="32E038AE" w14:textId="1C5BAF0F" w:rsidR="00410DD4" w:rsidRDefault="00627683">
      <w:pPr>
        <w:rPr>
          <w:lang w:val="ru-RU"/>
        </w:rPr>
      </w:pPr>
      <w:r>
        <w:rPr>
          <w:noProof/>
        </w:rPr>
        <w:drawing>
          <wp:inline distT="0" distB="0" distL="0" distR="0" wp14:anchorId="56CBEE21" wp14:editId="4C6CB418">
            <wp:extent cx="8867775" cy="66371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74947" cy="664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DD4">
        <w:rPr>
          <w:lang w:val="ru-RU"/>
        </w:rPr>
        <w:br w:type="page"/>
      </w:r>
    </w:p>
    <w:p w14:paraId="2EBF0F7E" w14:textId="77777777" w:rsidR="00410DD4" w:rsidRDefault="00410DD4" w:rsidP="00556F10">
      <w:pPr>
        <w:pStyle w:val="Heading3"/>
        <w:rPr>
          <w:lang w:val="ru-RU"/>
        </w:rPr>
        <w:sectPr w:rsidR="00410DD4" w:rsidSect="00627683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2C9304FA" w14:textId="0457936B" w:rsidR="00556F10" w:rsidRPr="00556F10" w:rsidRDefault="00556F10" w:rsidP="00556F10">
      <w:pPr>
        <w:pStyle w:val="Heading3"/>
        <w:rPr>
          <w:lang w:val="ru-RU"/>
        </w:rPr>
      </w:pPr>
      <w:bookmarkStart w:id="27" w:name="_Toc484505696"/>
      <w:r>
        <w:rPr>
          <w:lang w:val="ru-RU"/>
        </w:rPr>
        <w:lastRenderedPageBreak/>
        <w:t>Отделы</w:t>
      </w:r>
      <w:bookmarkEnd w:id="27"/>
    </w:p>
    <w:p w14:paraId="7294F778" w14:textId="490B506F" w:rsidR="00627683" w:rsidRPr="002F1BFA" w:rsidRDefault="00627683" w:rsidP="00627683">
      <w:pPr>
        <w:rPr>
          <w:lang w:val="ru-RU"/>
        </w:rPr>
      </w:pPr>
      <w:r>
        <w:rPr>
          <w:lang w:val="ru-RU"/>
        </w:rPr>
        <w:t>Каж</w:t>
      </w:r>
      <w:r w:rsidR="00806D6B">
        <w:rPr>
          <w:lang w:val="ru-RU"/>
        </w:rPr>
        <w:t>д</w:t>
      </w:r>
      <w:r>
        <w:rPr>
          <w:lang w:val="ru-RU"/>
        </w:rPr>
        <w:t xml:space="preserve">ое из облачков – отдельный кластер, представляющий отдел и содержащий </w:t>
      </w:r>
      <w:r>
        <w:t>DHCP</w:t>
      </w:r>
      <w:r w:rsidRPr="00627683">
        <w:rPr>
          <w:lang w:val="ru-RU"/>
        </w:rPr>
        <w:t xml:space="preserve"> </w:t>
      </w:r>
      <w:r>
        <w:rPr>
          <w:lang w:val="ru-RU"/>
        </w:rPr>
        <w:t>сервер, коммутатор, компьютеры)</w:t>
      </w:r>
      <w:r w:rsidR="00806D6B">
        <w:rPr>
          <w:lang w:val="ru-RU"/>
        </w:rPr>
        <w:t>. В последствии отделы можно легко расширить. Например добавив еще коммутаторов и компьютеров</w:t>
      </w:r>
      <w:r w:rsidR="002F1BFA">
        <w:rPr>
          <w:lang w:val="ru-RU"/>
        </w:rPr>
        <w:t xml:space="preserve"> и увеличив пул адресов </w:t>
      </w:r>
      <w:r w:rsidR="002F1BFA">
        <w:t>DHCP</w:t>
      </w:r>
      <w:r w:rsidR="002F1BFA" w:rsidRPr="002F1BFA">
        <w:rPr>
          <w:lang w:val="ru-RU"/>
        </w:rPr>
        <w:t xml:space="preserve"> </w:t>
      </w:r>
      <w:r w:rsidR="002F1BFA">
        <w:rPr>
          <w:lang w:val="ru-RU"/>
        </w:rPr>
        <w:t>сервера.</w:t>
      </w:r>
    </w:p>
    <w:p w14:paraId="4C2A594F" w14:textId="1FED33A0" w:rsidR="00556F10" w:rsidRPr="00806D6B" w:rsidRDefault="00556F10" w:rsidP="00627683">
      <w:pPr>
        <w:rPr>
          <w:lang w:val="ru-RU"/>
        </w:rPr>
      </w:pPr>
      <w:r>
        <w:t>Dep</w:t>
      </w:r>
      <w:r w:rsidRPr="00806D6B">
        <w:rPr>
          <w:lang w:val="ru-RU"/>
        </w:rPr>
        <w:t xml:space="preserve">. = </w:t>
      </w:r>
      <w:r>
        <w:t>department</w:t>
      </w:r>
    </w:p>
    <w:p w14:paraId="4EC024EF" w14:textId="432992C8" w:rsidR="00556F10" w:rsidRPr="00806D6B" w:rsidRDefault="00556F10" w:rsidP="00627683">
      <w:pPr>
        <w:rPr>
          <w:lang w:val="ru-RU"/>
        </w:rPr>
      </w:pPr>
      <w:r>
        <w:t>Gr</w:t>
      </w:r>
      <w:r w:rsidRPr="00806D6B">
        <w:rPr>
          <w:lang w:val="ru-RU"/>
        </w:rPr>
        <w:t xml:space="preserve">. = </w:t>
      </w:r>
      <w:r>
        <w:t>group</w:t>
      </w:r>
    </w:p>
    <w:p w14:paraId="3A37A194" w14:textId="38074661" w:rsidR="00556F10" w:rsidRDefault="00556F10" w:rsidP="00627683">
      <w:r>
        <w:rPr>
          <w:noProof/>
        </w:rPr>
        <w:drawing>
          <wp:inline distT="0" distB="0" distL="0" distR="0" wp14:anchorId="633384EC" wp14:editId="4A7F5023">
            <wp:extent cx="6276975" cy="2771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C2B2" w14:textId="18F0D6C5" w:rsidR="00A1280D" w:rsidRDefault="00A1280D" w:rsidP="00627683"/>
    <w:p w14:paraId="23B6C8EB" w14:textId="77777777" w:rsidR="00502187" w:rsidRDefault="0050218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color w:val="000000"/>
        </w:rPr>
        <w:br w:type="page"/>
      </w:r>
    </w:p>
    <w:p w14:paraId="242D84C0" w14:textId="49E7E243" w:rsidR="00A1280D" w:rsidRPr="00502187" w:rsidRDefault="00502187" w:rsidP="00502187">
      <w:pPr>
        <w:pStyle w:val="Heading3"/>
        <w:rPr>
          <w:lang w:val="ru-RU"/>
        </w:rPr>
      </w:pPr>
      <w:bookmarkStart w:id="28" w:name="_Toc484505697"/>
      <w:r>
        <w:lastRenderedPageBreak/>
        <w:t>NAT</w:t>
      </w:r>
      <w:bookmarkEnd w:id="28"/>
    </w:p>
    <w:p w14:paraId="1B7FA335" w14:textId="76E7B49F" w:rsidR="00502187" w:rsidRDefault="00502187" w:rsidP="00502187">
      <w:pPr>
        <w:rPr>
          <w:lang w:val="ru-RU"/>
        </w:rPr>
      </w:pPr>
      <w:r>
        <w:rPr>
          <w:lang w:val="ru-RU"/>
        </w:rPr>
        <w:t xml:space="preserve">На корневом роутере настроен динамический </w:t>
      </w:r>
      <w:r>
        <w:t>NAT</w:t>
      </w:r>
      <w:r>
        <w:rPr>
          <w:lang w:val="ru-RU"/>
        </w:rPr>
        <w:t>.</w:t>
      </w:r>
      <w:r w:rsidRPr="00502187">
        <w:rPr>
          <w:lang w:val="ru-RU"/>
        </w:rPr>
        <w:t xml:space="preserve"> </w:t>
      </w:r>
      <w:r>
        <w:rPr>
          <w:lang w:val="ru-RU"/>
        </w:rPr>
        <w:t>Порты, связанные с другими роутерами являются входными, а порт, связанный с внешней сетью является выходным.</w:t>
      </w:r>
    </w:p>
    <w:p w14:paraId="32093A96" w14:textId="715C5DCE" w:rsidR="00502187" w:rsidRDefault="00410DD4" w:rsidP="00502187">
      <w:pPr>
        <w:rPr>
          <w:lang w:val="ru-RU"/>
        </w:rPr>
      </w:pPr>
      <w:r>
        <w:rPr>
          <w:lang w:val="ru-RU"/>
        </w:rPr>
        <w:t>Успешный з</w:t>
      </w:r>
      <w:r w:rsidR="00502187">
        <w:rPr>
          <w:lang w:val="ru-RU"/>
        </w:rPr>
        <w:t>апрос в «интернет» от компьютера из отдела 2.</w:t>
      </w:r>
    </w:p>
    <w:p w14:paraId="67AF08B9" w14:textId="5D9FAE23" w:rsidR="00502187" w:rsidRDefault="00502187" w:rsidP="00502187">
      <w:pPr>
        <w:rPr>
          <w:lang w:val="ru-RU"/>
        </w:rPr>
      </w:pPr>
      <w:r>
        <w:rPr>
          <w:noProof/>
        </w:rPr>
        <w:drawing>
          <wp:inline distT="0" distB="0" distL="0" distR="0" wp14:anchorId="0EEA06CC" wp14:editId="124F91BB">
            <wp:extent cx="6531428" cy="4170303"/>
            <wp:effectExtent l="0" t="0" r="317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55907" cy="418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4110" w14:textId="05A11775" w:rsidR="00061320" w:rsidRDefault="00061320" w:rsidP="00502187">
      <w:pPr>
        <w:rPr>
          <w:noProof/>
          <w:lang w:val="ru-RU"/>
        </w:rPr>
      </w:pPr>
      <w:r>
        <w:rPr>
          <w:noProof/>
          <w:lang w:val="ru-RU"/>
        </w:rPr>
        <w:t>Трансляции адресов, проведенные на корневом роутере</w:t>
      </w:r>
      <w:r w:rsidR="004F3A5E">
        <w:rPr>
          <w:noProof/>
          <w:lang w:val="ru-RU"/>
        </w:rPr>
        <w:t xml:space="preserve"> для этого запроса</w:t>
      </w:r>
    </w:p>
    <w:p w14:paraId="2FE7C858" w14:textId="77777777" w:rsidR="00410DD4" w:rsidRDefault="00410DD4" w:rsidP="00410DD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lang w:val="ru-RU"/>
        </w:rPr>
        <w:t xml:space="preserve">// </w:t>
      </w:r>
      <w:r>
        <w:t>sh</w:t>
      </w:r>
      <w:r>
        <w:rPr>
          <w:lang w:val="ru-RU"/>
        </w:rPr>
        <w:t xml:space="preserve"> </w:t>
      </w:r>
      <w:r w:rsidRPr="00A1280D">
        <w:rPr>
          <w:color w:val="000000"/>
        </w:rPr>
        <w:t>ip nat tran</w:t>
      </w:r>
    </w:p>
    <w:p w14:paraId="51E86D0D" w14:textId="1CA5E597" w:rsidR="007F0A82" w:rsidRDefault="00410DD4" w:rsidP="00502187">
      <w:pPr>
        <w:rPr>
          <w:lang w:val="ru-RU"/>
        </w:rPr>
      </w:pPr>
      <w:r>
        <w:rPr>
          <w:noProof/>
        </w:rPr>
        <w:drawing>
          <wp:inline distT="0" distB="0" distL="0" distR="0" wp14:anchorId="41D00AC0" wp14:editId="07BDDF40">
            <wp:extent cx="6941175" cy="136566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82616" cy="137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89D4" w14:textId="77777777" w:rsidR="007F0A82" w:rsidRDefault="007F0A82">
      <w:pPr>
        <w:rPr>
          <w:lang w:val="ru-RU"/>
        </w:rPr>
      </w:pPr>
      <w:r>
        <w:rPr>
          <w:lang w:val="ru-RU"/>
        </w:rPr>
        <w:br w:type="page"/>
      </w:r>
    </w:p>
    <w:p w14:paraId="7A013D9F" w14:textId="24304F94" w:rsidR="00061320" w:rsidRPr="007F0A82" w:rsidRDefault="007F0A82" w:rsidP="007F0A82">
      <w:pPr>
        <w:pStyle w:val="Heading3"/>
        <w:rPr>
          <w:lang w:val="ru-RU"/>
        </w:rPr>
      </w:pPr>
      <w:bookmarkStart w:id="29" w:name="_Toc484505698"/>
      <w:r>
        <w:lastRenderedPageBreak/>
        <w:t>DHCP</w:t>
      </w:r>
      <w:bookmarkEnd w:id="29"/>
    </w:p>
    <w:p w14:paraId="3A839F83" w14:textId="77777777" w:rsidR="00CE33ED" w:rsidRDefault="007F0A82" w:rsidP="007F0A82">
      <w:pPr>
        <w:rPr>
          <w:lang w:val="ru-RU"/>
        </w:rPr>
      </w:pPr>
      <w:r>
        <w:rPr>
          <w:lang w:val="ru-RU"/>
        </w:rPr>
        <w:t xml:space="preserve">В каждом отделе стоит </w:t>
      </w:r>
      <w:r>
        <w:t>DHCP</w:t>
      </w:r>
      <w:r w:rsidRPr="007F0A82">
        <w:rPr>
          <w:lang w:val="ru-RU"/>
        </w:rPr>
        <w:t xml:space="preserve"> </w:t>
      </w:r>
      <w:r>
        <w:rPr>
          <w:lang w:val="ru-RU"/>
        </w:rPr>
        <w:t>сервер.</w:t>
      </w:r>
      <w:r w:rsidR="00424106">
        <w:rPr>
          <w:lang w:val="ru-RU"/>
        </w:rPr>
        <w:t xml:space="preserve"> Он раздает </w:t>
      </w:r>
      <w:r w:rsidR="00424106">
        <w:t>Default</w:t>
      </w:r>
      <w:r w:rsidR="00424106" w:rsidRPr="00424106">
        <w:rPr>
          <w:lang w:val="ru-RU"/>
        </w:rPr>
        <w:t xml:space="preserve"> </w:t>
      </w:r>
      <w:r w:rsidR="00424106">
        <w:t>Gateway</w:t>
      </w:r>
      <w:r w:rsidR="00424106" w:rsidRPr="00424106">
        <w:rPr>
          <w:lang w:val="ru-RU"/>
        </w:rPr>
        <w:t xml:space="preserve"> (</w:t>
      </w:r>
      <w:r w:rsidR="00424106">
        <w:rPr>
          <w:lang w:val="ru-RU"/>
        </w:rPr>
        <w:t>который указывает на порт маршрутизатора). Это нужно для того, чтобы маршрутизировать пакеты между разными сетями.</w:t>
      </w:r>
    </w:p>
    <w:p w14:paraId="6C69AC24" w14:textId="0E81EA2E" w:rsidR="007F0A82" w:rsidRDefault="00CE33ED" w:rsidP="007F0A82">
      <w:pPr>
        <w:rPr>
          <w:lang w:val="ru-RU"/>
        </w:rPr>
      </w:pPr>
      <w:r>
        <w:rPr>
          <w:lang w:val="ru-RU"/>
        </w:rPr>
        <w:t xml:space="preserve">Также сервера раздает </w:t>
      </w:r>
      <w:r>
        <w:t>IP</w:t>
      </w:r>
      <w:r w:rsidRPr="00CE33ED">
        <w:rPr>
          <w:lang w:val="ru-RU"/>
        </w:rPr>
        <w:t xml:space="preserve"> </w:t>
      </w:r>
      <w:r>
        <w:rPr>
          <w:lang w:val="ru-RU"/>
        </w:rPr>
        <w:t>адреса начиная с 6-ого</w:t>
      </w:r>
      <w:r w:rsidR="00346C43">
        <w:rPr>
          <w:lang w:val="ru-RU"/>
        </w:rPr>
        <w:t xml:space="preserve"> в своей сети</w:t>
      </w:r>
      <w:r>
        <w:rPr>
          <w:lang w:val="ru-RU"/>
        </w:rPr>
        <w:t>.</w:t>
      </w:r>
      <w:r w:rsidR="00424106">
        <w:rPr>
          <w:lang w:val="ru-RU"/>
        </w:rPr>
        <w:t xml:space="preserve"> </w:t>
      </w:r>
    </w:p>
    <w:p w14:paraId="314C67AB" w14:textId="50C4514D" w:rsidR="007F0A82" w:rsidRPr="007F0A82" w:rsidRDefault="007F0A82" w:rsidP="007F0A82">
      <w:pPr>
        <w:rPr>
          <w:lang w:val="ru-RU"/>
        </w:rPr>
      </w:pPr>
      <w:r>
        <w:rPr>
          <w:lang w:val="ru-RU"/>
        </w:rPr>
        <w:t xml:space="preserve">Меню настройки </w:t>
      </w:r>
      <w:r>
        <w:t>DHCP</w:t>
      </w:r>
      <w:r w:rsidRPr="00CE33ED">
        <w:rPr>
          <w:lang w:val="ru-RU"/>
        </w:rPr>
        <w:t xml:space="preserve"> </w:t>
      </w:r>
      <w:r w:rsidR="00DB02DC">
        <w:rPr>
          <w:lang w:val="ru-RU"/>
        </w:rPr>
        <w:t>сервера 2 отдела.</w:t>
      </w:r>
    </w:p>
    <w:p w14:paraId="519CC0D8" w14:textId="64C1AF56" w:rsidR="007F0A82" w:rsidRPr="007F0A82" w:rsidRDefault="007F0A82" w:rsidP="007F0A82">
      <w:pPr>
        <w:rPr>
          <w:lang w:val="ru-RU"/>
        </w:rPr>
      </w:pPr>
      <w:r>
        <w:rPr>
          <w:noProof/>
        </w:rPr>
        <w:drawing>
          <wp:inline distT="0" distB="0" distL="0" distR="0" wp14:anchorId="757059F8" wp14:editId="7DDCE346">
            <wp:extent cx="6858000" cy="43789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A82" w:rsidRPr="007F0A82" w:rsidSect="00410D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Алексей Титов" w:date="2017-05-23T16:07:00Z" w:initials="АТ">
    <w:p w14:paraId="327F036F" w14:textId="77777777" w:rsidR="00EF336F" w:rsidRPr="003D2C76" w:rsidRDefault="00EF336F" w:rsidP="00783E29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Весь этот столбец примерно. Т.к. я не учитывал сервра </w:t>
      </w:r>
      <w:r>
        <w:t>DHCP</w:t>
      </w:r>
      <w:r w:rsidRPr="003D2C76">
        <w:rPr>
          <w:lang w:val="ru-RU"/>
        </w:rPr>
        <w:t xml:space="preserve">. </w:t>
      </w:r>
      <w:r>
        <w:rPr>
          <w:lang w:val="ru-RU"/>
        </w:rPr>
        <w:t>А их много</w:t>
      </w:r>
    </w:p>
  </w:comment>
  <w:comment w:id="10" w:author="Алексей Титов" w:date="2017-05-23T16:10:00Z" w:initials="АТ">
    <w:p w14:paraId="4DB39808" w14:textId="77777777" w:rsidR="00EF336F" w:rsidRPr="000B1F31" w:rsidRDefault="00EF336F" w:rsidP="00783E29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Хотя мб включить адреса </w:t>
      </w:r>
      <w:r>
        <w:t>HDCP</w:t>
      </w:r>
      <w:r w:rsidRPr="000B1F31">
        <w:rPr>
          <w:lang w:val="ru-RU"/>
        </w:rPr>
        <w:t xml:space="preserve"> </w:t>
      </w:r>
      <w:r>
        <w:rPr>
          <w:lang w:val="ru-RU"/>
        </w:rPr>
        <w:t>серверов внутрь рабочей группы. Сервер же тоже ПК</w:t>
      </w:r>
    </w:p>
  </w:comment>
  <w:comment w:id="11" w:author="Алексей Титов" w:date="2017-05-23T16:04:00Z" w:initials="АТ">
    <w:p w14:paraId="7DDC5B85" w14:textId="77777777" w:rsidR="00EF336F" w:rsidRPr="004002FE" w:rsidRDefault="00EF336F" w:rsidP="00783E29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Это лишь примерно</w:t>
      </w:r>
    </w:p>
  </w:comment>
  <w:comment w:id="12" w:author="Алексей Титов" w:date="2017-05-18T13:23:00Z" w:initials="АТ">
    <w:p w14:paraId="09AFFDBF" w14:textId="77777777" w:rsidR="00EF336F" w:rsidRPr="002C55E2" w:rsidRDefault="00EF336F" w:rsidP="00783E29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Да, я знаю, что здесь можно уменьшить маску до</w:t>
      </w:r>
      <w:r>
        <w:rPr>
          <w:lang w:val="ru-RU"/>
        </w:rPr>
        <w:br/>
        <w:t>255.255.255.128. Это сделано в целях «неошибки»</w:t>
      </w:r>
    </w:p>
  </w:comment>
  <w:comment w:id="14" w:author="Алексей Титов" w:date="2017-05-23T16:07:00Z" w:initials="АТ">
    <w:p w14:paraId="58C3B48C" w14:textId="0E8A942C" w:rsidR="00EF336F" w:rsidRPr="003D2C76" w:rsidRDefault="00EF336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Весь этот столбец примерно. Т.к. я не учитывал сервра </w:t>
      </w:r>
      <w:r>
        <w:t>DHCP</w:t>
      </w:r>
      <w:r w:rsidRPr="003D2C76">
        <w:rPr>
          <w:lang w:val="ru-RU"/>
        </w:rPr>
        <w:t xml:space="preserve">. </w:t>
      </w:r>
      <w:r>
        <w:rPr>
          <w:lang w:val="ru-RU"/>
        </w:rPr>
        <w:t>А их много</w:t>
      </w:r>
    </w:p>
  </w:comment>
  <w:comment w:id="15" w:author="Алексей Титов" w:date="2017-05-23T16:10:00Z" w:initials="АТ">
    <w:p w14:paraId="1BB77638" w14:textId="2E43066C" w:rsidR="00EF336F" w:rsidRPr="000B1F31" w:rsidRDefault="00EF336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Хотя мб включить адреса </w:t>
      </w:r>
      <w:r>
        <w:t>HDCP</w:t>
      </w:r>
      <w:r w:rsidRPr="000B1F31">
        <w:rPr>
          <w:lang w:val="ru-RU"/>
        </w:rPr>
        <w:t xml:space="preserve"> </w:t>
      </w:r>
      <w:r>
        <w:rPr>
          <w:lang w:val="ru-RU"/>
        </w:rPr>
        <w:t>серверов внутрь рабочей группы. Сервер же тоже ПК</w:t>
      </w:r>
    </w:p>
  </w:comment>
  <w:comment w:id="16" w:author="Алексей Титов" w:date="2017-05-18T13:23:00Z" w:initials="АТ">
    <w:p w14:paraId="2E4E1765" w14:textId="77777777" w:rsidR="00EF336F" w:rsidRPr="002C55E2" w:rsidRDefault="00EF336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Да, я знаю, что здесь можно уменьшить маску до</w:t>
      </w:r>
      <w:r>
        <w:rPr>
          <w:lang w:val="ru-RU"/>
        </w:rPr>
        <w:br/>
        <w:t>255.255.255.128. Это сделано в целях «неошибки»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27F036F" w15:done="0"/>
  <w15:commentEx w15:paraId="4DB39808" w15:paraIdParent="327F036F" w15:done="0"/>
  <w15:commentEx w15:paraId="7DDC5B85" w15:done="0"/>
  <w15:commentEx w15:paraId="09AFFDBF" w15:done="0"/>
  <w15:commentEx w15:paraId="58C3B48C" w15:done="0"/>
  <w15:commentEx w15:paraId="1BB77638" w15:paraIdParent="58C3B48C" w15:done="0"/>
  <w15:commentEx w15:paraId="2E4E176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0F78"/>
    <w:multiLevelType w:val="hybridMultilevel"/>
    <w:tmpl w:val="57E8F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324E3"/>
    <w:multiLevelType w:val="hybridMultilevel"/>
    <w:tmpl w:val="AFCA7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AB2E58"/>
    <w:multiLevelType w:val="hybridMultilevel"/>
    <w:tmpl w:val="7CFEA6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F7501F"/>
    <w:multiLevelType w:val="hybridMultilevel"/>
    <w:tmpl w:val="D4B8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A31CE"/>
    <w:multiLevelType w:val="hybridMultilevel"/>
    <w:tmpl w:val="E9F629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ей Титов">
    <w15:presenceInfo w15:providerId="Windows Live" w15:userId="081f9daa57b4c9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1C"/>
    <w:rsid w:val="0002685C"/>
    <w:rsid w:val="000336BC"/>
    <w:rsid w:val="00040428"/>
    <w:rsid w:val="00060701"/>
    <w:rsid w:val="00061320"/>
    <w:rsid w:val="00071110"/>
    <w:rsid w:val="000723EA"/>
    <w:rsid w:val="00087884"/>
    <w:rsid w:val="000B1F31"/>
    <w:rsid w:val="000B3B35"/>
    <w:rsid w:val="000D0804"/>
    <w:rsid w:val="0012585D"/>
    <w:rsid w:val="001279D1"/>
    <w:rsid w:val="00131ACF"/>
    <w:rsid w:val="0013560D"/>
    <w:rsid w:val="00140424"/>
    <w:rsid w:val="00140BC0"/>
    <w:rsid w:val="00163BC4"/>
    <w:rsid w:val="00167E40"/>
    <w:rsid w:val="00177729"/>
    <w:rsid w:val="001806A8"/>
    <w:rsid w:val="00190528"/>
    <w:rsid w:val="001B24CB"/>
    <w:rsid w:val="001C3159"/>
    <w:rsid w:val="001E62D4"/>
    <w:rsid w:val="00202CBF"/>
    <w:rsid w:val="002104E6"/>
    <w:rsid w:val="0022229D"/>
    <w:rsid w:val="00266634"/>
    <w:rsid w:val="00272594"/>
    <w:rsid w:val="002742F9"/>
    <w:rsid w:val="00282316"/>
    <w:rsid w:val="00283A0D"/>
    <w:rsid w:val="002B0374"/>
    <w:rsid w:val="002C55E2"/>
    <w:rsid w:val="002D5036"/>
    <w:rsid w:val="002D6CBA"/>
    <w:rsid w:val="002E5906"/>
    <w:rsid w:val="002F1BFA"/>
    <w:rsid w:val="00314184"/>
    <w:rsid w:val="00317783"/>
    <w:rsid w:val="00322981"/>
    <w:rsid w:val="0033335A"/>
    <w:rsid w:val="0033726C"/>
    <w:rsid w:val="00346C43"/>
    <w:rsid w:val="00352563"/>
    <w:rsid w:val="00363FCB"/>
    <w:rsid w:val="00366816"/>
    <w:rsid w:val="003C1FA5"/>
    <w:rsid w:val="003D2087"/>
    <w:rsid w:val="003D2C76"/>
    <w:rsid w:val="004002FE"/>
    <w:rsid w:val="00405619"/>
    <w:rsid w:val="00410DD4"/>
    <w:rsid w:val="00416156"/>
    <w:rsid w:val="00424106"/>
    <w:rsid w:val="00441B6C"/>
    <w:rsid w:val="00451202"/>
    <w:rsid w:val="00456A0C"/>
    <w:rsid w:val="00464B81"/>
    <w:rsid w:val="00480163"/>
    <w:rsid w:val="00495E78"/>
    <w:rsid w:val="004A18AB"/>
    <w:rsid w:val="004B001C"/>
    <w:rsid w:val="004B2621"/>
    <w:rsid w:val="004B5081"/>
    <w:rsid w:val="004C0F51"/>
    <w:rsid w:val="004C6797"/>
    <w:rsid w:val="004D5CEE"/>
    <w:rsid w:val="004F3A5E"/>
    <w:rsid w:val="00502187"/>
    <w:rsid w:val="005278E5"/>
    <w:rsid w:val="00552A2F"/>
    <w:rsid w:val="0055591C"/>
    <w:rsid w:val="00556F10"/>
    <w:rsid w:val="0055700E"/>
    <w:rsid w:val="00574574"/>
    <w:rsid w:val="005870F5"/>
    <w:rsid w:val="005B3F99"/>
    <w:rsid w:val="005C08A4"/>
    <w:rsid w:val="005C1DFF"/>
    <w:rsid w:val="005D5FC9"/>
    <w:rsid w:val="005F048F"/>
    <w:rsid w:val="00606389"/>
    <w:rsid w:val="00622670"/>
    <w:rsid w:val="006256EC"/>
    <w:rsid w:val="00627683"/>
    <w:rsid w:val="006347E2"/>
    <w:rsid w:val="00634F67"/>
    <w:rsid w:val="00642EEF"/>
    <w:rsid w:val="00663F45"/>
    <w:rsid w:val="00670D28"/>
    <w:rsid w:val="00683B4E"/>
    <w:rsid w:val="00684D34"/>
    <w:rsid w:val="00691B9D"/>
    <w:rsid w:val="006B3B72"/>
    <w:rsid w:val="006D48BD"/>
    <w:rsid w:val="006D766A"/>
    <w:rsid w:val="006E241E"/>
    <w:rsid w:val="00706CE3"/>
    <w:rsid w:val="0071717A"/>
    <w:rsid w:val="00727F8E"/>
    <w:rsid w:val="007326D1"/>
    <w:rsid w:val="00744924"/>
    <w:rsid w:val="00747E4C"/>
    <w:rsid w:val="00751AD3"/>
    <w:rsid w:val="007804A5"/>
    <w:rsid w:val="00783E29"/>
    <w:rsid w:val="0079295A"/>
    <w:rsid w:val="007A1C06"/>
    <w:rsid w:val="007A6A1E"/>
    <w:rsid w:val="007A7DD4"/>
    <w:rsid w:val="007B7694"/>
    <w:rsid w:val="007C7AA5"/>
    <w:rsid w:val="007D5452"/>
    <w:rsid w:val="007D641F"/>
    <w:rsid w:val="007F0A82"/>
    <w:rsid w:val="007F330A"/>
    <w:rsid w:val="007F419A"/>
    <w:rsid w:val="007F6263"/>
    <w:rsid w:val="007F6F99"/>
    <w:rsid w:val="0080324E"/>
    <w:rsid w:val="00806D6B"/>
    <w:rsid w:val="00810454"/>
    <w:rsid w:val="008252BC"/>
    <w:rsid w:val="0083703A"/>
    <w:rsid w:val="008577B4"/>
    <w:rsid w:val="008643CA"/>
    <w:rsid w:val="008B3B01"/>
    <w:rsid w:val="008C7EC2"/>
    <w:rsid w:val="008D1CDE"/>
    <w:rsid w:val="008F535A"/>
    <w:rsid w:val="00900343"/>
    <w:rsid w:val="009138D3"/>
    <w:rsid w:val="00921279"/>
    <w:rsid w:val="00942B6D"/>
    <w:rsid w:val="009A1586"/>
    <w:rsid w:val="009E3E6C"/>
    <w:rsid w:val="009F36F1"/>
    <w:rsid w:val="00A1280D"/>
    <w:rsid w:val="00A12DA3"/>
    <w:rsid w:val="00A4655F"/>
    <w:rsid w:val="00A47D20"/>
    <w:rsid w:val="00A556D4"/>
    <w:rsid w:val="00A574D8"/>
    <w:rsid w:val="00A61A42"/>
    <w:rsid w:val="00A63CFB"/>
    <w:rsid w:val="00A9578A"/>
    <w:rsid w:val="00AD09C8"/>
    <w:rsid w:val="00AD5A94"/>
    <w:rsid w:val="00AD5B3B"/>
    <w:rsid w:val="00AF11E7"/>
    <w:rsid w:val="00B02BC4"/>
    <w:rsid w:val="00B130D0"/>
    <w:rsid w:val="00B27900"/>
    <w:rsid w:val="00B364E9"/>
    <w:rsid w:val="00B508CC"/>
    <w:rsid w:val="00B65ECF"/>
    <w:rsid w:val="00B677A9"/>
    <w:rsid w:val="00B82651"/>
    <w:rsid w:val="00B87A02"/>
    <w:rsid w:val="00B922BD"/>
    <w:rsid w:val="00B92B84"/>
    <w:rsid w:val="00B956BF"/>
    <w:rsid w:val="00BA73AB"/>
    <w:rsid w:val="00BE7456"/>
    <w:rsid w:val="00BF58C3"/>
    <w:rsid w:val="00C1019E"/>
    <w:rsid w:val="00C571A4"/>
    <w:rsid w:val="00C91573"/>
    <w:rsid w:val="00CA6762"/>
    <w:rsid w:val="00CC01E6"/>
    <w:rsid w:val="00CC53B5"/>
    <w:rsid w:val="00CD2651"/>
    <w:rsid w:val="00CD5CA3"/>
    <w:rsid w:val="00CE33ED"/>
    <w:rsid w:val="00CF3BFB"/>
    <w:rsid w:val="00CF78E2"/>
    <w:rsid w:val="00D109BC"/>
    <w:rsid w:val="00D132B8"/>
    <w:rsid w:val="00D15FE3"/>
    <w:rsid w:val="00D27349"/>
    <w:rsid w:val="00D31B10"/>
    <w:rsid w:val="00D35FE7"/>
    <w:rsid w:val="00D51887"/>
    <w:rsid w:val="00D55B29"/>
    <w:rsid w:val="00D760C3"/>
    <w:rsid w:val="00D9401C"/>
    <w:rsid w:val="00DA562E"/>
    <w:rsid w:val="00DA63E7"/>
    <w:rsid w:val="00DB02DC"/>
    <w:rsid w:val="00DB25DF"/>
    <w:rsid w:val="00DB7FAB"/>
    <w:rsid w:val="00DC4AA8"/>
    <w:rsid w:val="00DD011B"/>
    <w:rsid w:val="00DD3F4F"/>
    <w:rsid w:val="00DF3C9A"/>
    <w:rsid w:val="00DF6202"/>
    <w:rsid w:val="00E109F5"/>
    <w:rsid w:val="00E14464"/>
    <w:rsid w:val="00E17E7A"/>
    <w:rsid w:val="00E409DF"/>
    <w:rsid w:val="00E41477"/>
    <w:rsid w:val="00E43313"/>
    <w:rsid w:val="00E43B87"/>
    <w:rsid w:val="00E46C38"/>
    <w:rsid w:val="00E622C8"/>
    <w:rsid w:val="00E7679C"/>
    <w:rsid w:val="00E83CB9"/>
    <w:rsid w:val="00EA54AC"/>
    <w:rsid w:val="00EA63DA"/>
    <w:rsid w:val="00EC3619"/>
    <w:rsid w:val="00EF336F"/>
    <w:rsid w:val="00F24816"/>
    <w:rsid w:val="00F5401C"/>
    <w:rsid w:val="00F840F7"/>
    <w:rsid w:val="00F90895"/>
    <w:rsid w:val="00F91170"/>
    <w:rsid w:val="00FA0570"/>
    <w:rsid w:val="00FA6BDF"/>
    <w:rsid w:val="00FC1624"/>
    <w:rsid w:val="00FC3F60"/>
    <w:rsid w:val="00FE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4BDF"/>
  <w15:chartTrackingRefBased/>
  <w15:docId w15:val="{E101A5DE-A9A8-468F-AC60-17575F37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4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4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6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8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23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2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2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4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870F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826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42EE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F58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71717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1717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717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1717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C55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55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55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5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55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5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5E2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0723E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2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280D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DB25D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2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comments" Target="comment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\Documents\Custom%20Office%20Templates\&#1055;&#1088;&#1086;&#1090;&#1086;&#1082;&#1086;&#1083;%20&#1083;&#1072;&#1073;&#1086;&#1088;&#1072;&#1090;&#1086;&#1088;&#1085;&#1086;&#1081;%20&#1088;&#1072;&#1073;&#1086;&#1090;&#109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EC063CCA-DCF6-4E96-8F80-8750941D3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Протокол лабораторной работы.dotx</Template>
  <TotalTime>486</TotalTime>
  <Pages>1</Pages>
  <Words>1876</Words>
  <Characters>10697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Титов</dc:creator>
  <cp:keywords/>
  <dc:description/>
  <cp:lastModifiedBy>Алексей Титов</cp:lastModifiedBy>
  <cp:revision>202</cp:revision>
  <cp:lastPrinted>2017-06-06T06:46:00Z</cp:lastPrinted>
  <dcterms:created xsi:type="dcterms:W3CDTF">2017-04-24T14:21:00Z</dcterms:created>
  <dcterms:modified xsi:type="dcterms:W3CDTF">2017-06-06T06:47:00Z</dcterms:modified>
</cp:coreProperties>
</file>